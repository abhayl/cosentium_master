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B7B1A" w14:textId="77777777" w:rsidR="00044D41" w:rsidRDefault="00044D41" w:rsidP="0035755C">
      <w:pPr>
        <w:pStyle w:val="Subtitle"/>
        <w:tabs>
          <w:tab w:val="left" w:pos="1800"/>
        </w:tabs>
        <w:spacing w:before="240"/>
        <w:jc w:val="center"/>
        <w:rPr>
          <w:rFonts w:cs="Arial"/>
          <w:i w:val="0"/>
          <w:iCs/>
          <w:sz w:val="36"/>
          <w:szCs w:val="36"/>
        </w:rPr>
      </w:pPr>
    </w:p>
    <w:p w14:paraId="089E8CDC" w14:textId="77777777" w:rsidR="00044D41" w:rsidRDefault="00044D41" w:rsidP="0035755C">
      <w:pPr>
        <w:pStyle w:val="Subtitle"/>
        <w:tabs>
          <w:tab w:val="left" w:pos="1800"/>
        </w:tabs>
        <w:spacing w:before="240"/>
        <w:jc w:val="center"/>
        <w:rPr>
          <w:rFonts w:cs="Arial"/>
          <w:i w:val="0"/>
          <w:iCs/>
          <w:sz w:val="36"/>
          <w:szCs w:val="36"/>
        </w:rPr>
      </w:pPr>
    </w:p>
    <w:p w14:paraId="458E8380" w14:textId="77777777" w:rsidR="00044D41" w:rsidRDefault="00044D41" w:rsidP="0035755C">
      <w:pPr>
        <w:pStyle w:val="Subtitle"/>
        <w:tabs>
          <w:tab w:val="left" w:pos="1800"/>
        </w:tabs>
        <w:spacing w:before="240"/>
        <w:jc w:val="center"/>
        <w:rPr>
          <w:rFonts w:cs="Arial"/>
          <w:i w:val="0"/>
          <w:iCs/>
          <w:sz w:val="36"/>
          <w:szCs w:val="36"/>
        </w:rPr>
      </w:pPr>
    </w:p>
    <w:p w14:paraId="0757AC75" w14:textId="77777777" w:rsidR="00044D41" w:rsidRDefault="00044D41" w:rsidP="0035755C">
      <w:pPr>
        <w:pStyle w:val="Subtitle"/>
        <w:tabs>
          <w:tab w:val="left" w:pos="1800"/>
        </w:tabs>
        <w:spacing w:before="240"/>
        <w:jc w:val="center"/>
        <w:rPr>
          <w:rFonts w:cs="Arial"/>
          <w:i w:val="0"/>
          <w:iCs/>
          <w:sz w:val="36"/>
          <w:szCs w:val="36"/>
        </w:rPr>
      </w:pPr>
    </w:p>
    <w:p w14:paraId="497FA7A5" w14:textId="77777777" w:rsidR="00044D41" w:rsidRDefault="00044D41" w:rsidP="0035755C">
      <w:pPr>
        <w:pStyle w:val="Subtitle"/>
        <w:tabs>
          <w:tab w:val="left" w:pos="1800"/>
        </w:tabs>
        <w:spacing w:before="240"/>
        <w:jc w:val="center"/>
        <w:rPr>
          <w:rFonts w:cs="Arial"/>
          <w:i w:val="0"/>
          <w:iCs/>
          <w:sz w:val="36"/>
          <w:szCs w:val="36"/>
        </w:rPr>
      </w:pPr>
    </w:p>
    <w:p w14:paraId="414F460C" w14:textId="77777777" w:rsidR="00044D41" w:rsidRDefault="00044D41" w:rsidP="0035755C">
      <w:pPr>
        <w:pStyle w:val="Subtitle"/>
        <w:tabs>
          <w:tab w:val="left" w:pos="1800"/>
        </w:tabs>
        <w:spacing w:before="240"/>
        <w:jc w:val="center"/>
        <w:rPr>
          <w:rFonts w:cs="Arial"/>
          <w:i w:val="0"/>
          <w:iCs/>
          <w:sz w:val="36"/>
          <w:szCs w:val="36"/>
        </w:rPr>
      </w:pPr>
    </w:p>
    <w:p w14:paraId="193F23C9" w14:textId="77777777" w:rsidR="00044D41" w:rsidRDefault="00044D41" w:rsidP="0035755C">
      <w:pPr>
        <w:pStyle w:val="Subtitle"/>
        <w:tabs>
          <w:tab w:val="left" w:pos="1800"/>
        </w:tabs>
        <w:spacing w:before="240"/>
        <w:jc w:val="center"/>
        <w:rPr>
          <w:rFonts w:cs="Arial"/>
          <w:i w:val="0"/>
          <w:iCs/>
          <w:sz w:val="36"/>
          <w:szCs w:val="36"/>
        </w:rPr>
      </w:pPr>
    </w:p>
    <w:p w14:paraId="264C9F4D" w14:textId="77777777" w:rsidR="00044D41" w:rsidRDefault="00044D41" w:rsidP="0035755C">
      <w:pPr>
        <w:pStyle w:val="Subtitle"/>
        <w:tabs>
          <w:tab w:val="left" w:pos="1800"/>
        </w:tabs>
        <w:spacing w:before="240"/>
        <w:jc w:val="center"/>
        <w:rPr>
          <w:rFonts w:cs="Arial"/>
          <w:i w:val="0"/>
          <w:iCs/>
          <w:sz w:val="36"/>
          <w:szCs w:val="36"/>
        </w:rPr>
      </w:pPr>
    </w:p>
    <w:p w14:paraId="6488192C" w14:textId="77777777" w:rsidR="00044D41" w:rsidRPr="00187E00" w:rsidRDefault="00044D41" w:rsidP="0035755C">
      <w:pPr>
        <w:pStyle w:val="Subtitle"/>
        <w:tabs>
          <w:tab w:val="left" w:pos="1800"/>
        </w:tabs>
        <w:spacing w:before="240"/>
        <w:jc w:val="center"/>
        <w:rPr>
          <w:rFonts w:cs="Arial"/>
          <w:b/>
          <w:i w:val="0"/>
          <w:iCs/>
          <w:sz w:val="36"/>
          <w:szCs w:val="36"/>
        </w:rPr>
      </w:pPr>
    </w:p>
    <w:p w14:paraId="543AA2C5" w14:textId="4EE15C37"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xml:space="preserve">: </w:t>
      </w:r>
      <w:r w:rsidR="00AB6C0E">
        <w:rPr>
          <w:rFonts w:cs="Arial"/>
          <w:b/>
          <w:i w:val="0"/>
          <w:iCs/>
          <w:sz w:val="40"/>
          <w:szCs w:val="40"/>
        </w:rPr>
        <w:t>Change password</w:t>
      </w:r>
    </w:p>
    <w:p w14:paraId="68834E15" w14:textId="77777777" w:rsidR="005353D6" w:rsidRDefault="008378F2" w:rsidP="0035755C">
      <w:pPr>
        <w:pStyle w:val="Subtitle"/>
        <w:spacing w:before="240"/>
        <w:jc w:val="left"/>
        <w:rPr>
          <w:rFonts w:cs="Arial"/>
          <w:b/>
          <w:bCs/>
          <w:i w:val="0"/>
        </w:rPr>
      </w:pPr>
      <w:r>
        <w:rPr>
          <w:rFonts w:cs="Arial"/>
          <w:iCs/>
          <w:sz w:val="36"/>
          <w:szCs w:val="36"/>
        </w:rPr>
        <w:tab/>
      </w:r>
    </w:p>
    <w:p w14:paraId="105778C3" w14:textId="77777777" w:rsidR="005353D6" w:rsidRPr="00DC580E" w:rsidRDefault="005353D6" w:rsidP="0035755C">
      <w:pPr>
        <w:spacing w:before="240"/>
        <w:jc w:val="both"/>
        <w:rPr>
          <w:bCs/>
        </w:rPr>
      </w:pPr>
    </w:p>
    <w:p w14:paraId="06C0915B" w14:textId="77777777"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14:paraId="24951299" w14:textId="77777777"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14:paraId="05F73673" w14:textId="77777777"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14:paraId="77F09C76" w14:textId="77777777"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14:paraId="64AF4E08" w14:textId="77777777"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14:paraId="345169CA" w14:textId="77777777"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14:paraId="23EFDA52" w14:textId="77777777" w:rsidTr="00DD1B72">
        <w:tc>
          <w:tcPr>
            <w:tcW w:w="964" w:type="dxa"/>
          </w:tcPr>
          <w:p w14:paraId="32543EE7" w14:textId="77777777"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14:paraId="64FDF98F" w14:textId="77777777"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14:paraId="7E5BD463" w14:textId="77777777"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14:paraId="6B5AB7BE" w14:textId="77777777" w:rsidTr="00DD1B72">
        <w:tc>
          <w:tcPr>
            <w:tcW w:w="964" w:type="dxa"/>
          </w:tcPr>
          <w:p w14:paraId="4397351C" w14:textId="29C6283E" w:rsidR="0006579C" w:rsidRDefault="00146CEA" w:rsidP="0035755C">
            <w:pPr>
              <w:pStyle w:val="TableText"/>
              <w:spacing w:before="240"/>
              <w:rPr>
                <w:lang w:val="en-GB"/>
              </w:rPr>
            </w:pPr>
            <w:r>
              <w:rPr>
                <w:lang w:val="en-GB"/>
              </w:rPr>
              <w:t>1.0</w:t>
            </w:r>
          </w:p>
        </w:tc>
        <w:tc>
          <w:tcPr>
            <w:tcW w:w="1944" w:type="dxa"/>
          </w:tcPr>
          <w:p w14:paraId="1ADD4B4A" w14:textId="5E49D336" w:rsidR="0006579C" w:rsidRPr="00E474B7" w:rsidRDefault="00AB6C0E" w:rsidP="0035755C">
            <w:pPr>
              <w:pStyle w:val="TableText"/>
              <w:spacing w:before="240"/>
              <w:rPr>
                <w:lang w:val="en-GB"/>
              </w:rPr>
            </w:pPr>
            <w:r>
              <w:rPr>
                <w:lang w:val="en-GB"/>
              </w:rPr>
              <w:t>7/2</w:t>
            </w:r>
            <w:r w:rsidR="002F541A">
              <w:rPr>
                <w:lang w:val="en-GB"/>
              </w:rPr>
              <w:t>/2013</w:t>
            </w:r>
          </w:p>
        </w:tc>
        <w:tc>
          <w:tcPr>
            <w:tcW w:w="6660" w:type="dxa"/>
          </w:tcPr>
          <w:p w14:paraId="369E20BD" w14:textId="3D69FE19" w:rsidR="002F541A" w:rsidRDefault="002F541A" w:rsidP="0035755C">
            <w:pPr>
              <w:pStyle w:val="TableText"/>
              <w:spacing w:before="240"/>
              <w:rPr>
                <w:lang w:val="en-GB"/>
              </w:rPr>
            </w:pPr>
            <w:r>
              <w:rPr>
                <w:lang w:val="en-GB"/>
              </w:rPr>
              <w:t>Initial document</w:t>
            </w:r>
          </w:p>
        </w:tc>
      </w:tr>
      <w:tr w:rsidR="0006579C" w14:paraId="5FFA23E0" w14:textId="77777777" w:rsidTr="00DD1B72">
        <w:tc>
          <w:tcPr>
            <w:tcW w:w="964" w:type="dxa"/>
          </w:tcPr>
          <w:p w14:paraId="1247E000" w14:textId="77AE8D09" w:rsidR="0006579C" w:rsidRDefault="00D72815" w:rsidP="0035755C">
            <w:pPr>
              <w:pStyle w:val="TableText"/>
              <w:spacing w:before="240"/>
              <w:rPr>
                <w:lang w:val="en-GB"/>
              </w:rPr>
            </w:pPr>
            <w:r>
              <w:rPr>
                <w:lang w:val="en-GB"/>
              </w:rPr>
              <w:t>1.1</w:t>
            </w:r>
          </w:p>
        </w:tc>
        <w:tc>
          <w:tcPr>
            <w:tcW w:w="1944" w:type="dxa"/>
          </w:tcPr>
          <w:p w14:paraId="6A6909BC" w14:textId="7E659C82" w:rsidR="0006579C" w:rsidRPr="00E474B7" w:rsidRDefault="00D72815" w:rsidP="0035755C">
            <w:pPr>
              <w:pStyle w:val="TableText"/>
              <w:spacing w:before="240"/>
              <w:rPr>
                <w:lang w:val="en-GB"/>
              </w:rPr>
            </w:pPr>
            <w:r>
              <w:rPr>
                <w:lang w:val="en-GB"/>
              </w:rPr>
              <w:t>7/5/2013</w:t>
            </w:r>
          </w:p>
        </w:tc>
        <w:tc>
          <w:tcPr>
            <w:tcW w:w="6660" w:type="dxa"/>
          </w:tcPr>
          <w:p w14:paraId="5AA751CE" w14:textId="1B322C60" w:rsidR="0006579C" w:rsidRDefault="00D72815" w:rsidP="0035755C">
            <w:pPr>
              <w:pStyle w:val="TableText"/>
              <w:spacing w:before="240"/>
              <w:rPr>
                <w:lang w:val="en-GB"/>
              </w:rPr>
            </w:pPr>
            <w:r>
              <w:rPr>
                <w:lang w:val="en-GB"/>
              </w:rPr>
              <w:t>Revised</w:t>
            </w:r>
          </w:p>
        </w:tc>
      </w:tr>
      <w:tr w:rsidR="0006579C" w14:paraId="45C17B15" w14:textId="77777777" w:rsidTr="00DD1B72">
        <w:tc>
          <w:tcPr>
            <w:tcW w:w="964" w:type="dxa"/>
          </w:tcPr>
          <w:p w14:paraId="1A3F32A0" w14:textId="77777777" w:rsidR="0006579C" w:rsidRDefault="0006579C" w:rsidP="0035755C">
            <w:pPr>
              <w:pStyle w:val="TableText"/>
              <w:spacing w:before="240"/>
              <w:rPr>
                <w:lang w:val="en-GB"/>
              </w:rPr>
            </w:pPr>
          </w:p>
        </w:tc>
        <w:tc>
          <w:tcPr>
            <w:tcW w:w="1944" w:type="dxa"/>
          </w:tcPr>
          <w:p w14:paraId="0585ED55" w14:textId="77777777" w:rsidR="0006579C" w:rsidRPr="00E474B7" w:rsidRDefault="0006579C" w:rsidP="0035755C">
            <w:pPr>
              <w:pStyle w:val="TableText"/>
              <w:spacing w:before="240"/>
              <w:rPr>
                <w:lang w:val="en-GB"/>
              </w:rPr>
            </w:pPr>
          </w:p>
        </w:tc>
        <w:tc>
          <w:tcPr>
            <w:tcW w:w="6660" w:type="dxa"/>
          </w:tcPr>
          <w:p w14:paraId="7DEE9B1C" w14:textId="77777777" w:rsidR="0006579C" w:rsidRDefault="0006579C" w:rsidP="0035755C">
            <w:pPr>
              <w:pStyle w:val="TableText"/>
              <w:spacing w:before="240"/>
              <w:rPr>
                <w:lang w:val="en-GB"/>
              </w:rPr>
            </w:pPr>
          </w:p>
        </w:tc>
      </w:tr>
      <w:tr w:rsidR="0006579C" w14:paraId="20E23348" w14:textId="77777777" w:rsidTr="00DD1B72">
        <w:tc>
          <w:tcPr>
            <w:tcW w:w="964" w:type="dxa"/>
          </w:tcPr>
          <w:p w14:paraId="2A9B9C7D" w14:textId="017CBC69" w:rsidR="0006579C" w:rsidRDefault="0006579C" w:rsidP="0035755C">
            <w:pPr>
              <w:pStyle w:val="TableText"/>
              <w:spacing w:before="240"/>
              <w:rPr>
                <w:lang w:val="en-GB"/>
              </w:rPr>
            </w:pPr>
          </w:p>
        </w:tc>
        <w:tc>
          <w:tcPr>
            <w:tcW w:w="1944" w:type="dxa"/>
          </w:tcPr>
          <w:p w14:paraId="2ECF224E" w14:textId="77777777" w:rsidR="0006579C" w:rsidRPr="00E474B7" w:rsidRDefault="0006579C" w:rsidP="0035755C">
            <w:pPr>
              <w:pStyle w:val="TableText"/>
              <w:spacing w:before="240"/>
              <w:rPr>
                <w:lang w:val="en-GB"/>
              </w:rPr>
            </w:pPr>
          </w:p>
        </w:tc>
        <w:tc>
          <w:tcPr>
            <w:tcW w:w="6660" w:type="dxa"/>
          </w:tcPr>
          <w:p w14:paraId="5B63DB55" w14:textId="77777777" w:rsidR="0006579C" w:rsidRDefault="0006579C" w:rsidP="0035755C">
            <w:pPr>
              <w:pStyle w:val="TableText"/>
              <w:spacing w:before="240"/>
              <w:rPr>
                <w:lang w:val="en-GB"/>
              </w:rPr>
            </w:pPr>
          </w:p>
        </w:tc>
      </w:tr>
    </w:tbl>
    <w:p w14:paraId="20D61E1C" w14:textId="77777777"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14:paraId="514DE08D" w14:textId="77777777"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14:paraId="33AC6CE5" w14:textId="77777777"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14:paraId="5ED2133F" w14:textId="77777777">
        <w:tc>
          <w:tcPr>
            <w:tcW w:w="2880" w:type="dxa"/>
            <w:tcBorders>
              <w:top w:val="single" w:sz="6" w:space="0" w:color="333333"/>
              <w:left w:val="single" w:sz="6" w:space="0" w:color="333333"/>
              <w:bottom w:val="nil"/>
              <w:right w:val="single" w:sz="6" w:space="0" w:color="333333"/>
            </w:tcBorders>
          </w:tcPr>
          <w:p w14:paraId="78DA67B4" w14:textId="77777777"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14:paraId="6DC94E69" w14:textId="77777777"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14:paraId="2FD24BAA" w14:textId="77777777">
        <w:tc>
          <w:tcPr>
            <w:tcW w:w="2880" w:type="dxa"/>
            <w:tcBorders>
              <w:top w:val="nil"/>
              <w:left w:val="single" w:sz="6" w:space="0" w:color="333333"/>
              <w:bottom w:val="nil"/>
              <w:right w:val="single" w:sz="6" w:space="0" w:color="333333"/>
            </w:tcBorders>
            <w:vAlign w:val="bottom"/>
          </w:tcPr>
          <w:p w14:paraId="3C393087" w14:textId="77777777" w:rsidR="00D945F0" w:rsidRPr="000D1534" w:rsidRDefault="00D945F0" w:rsidP="0035755C">
            <w:pPr>
              <w:spacing w:before="240" w:after="0"/>
              <w:rPr>
                <w:bCs/>
              </w:rPr>
            </w:pPr>
          </w:p>
        </w:tc>
        <w:tc>
          <w:tcPr>
            <w:tcW w:w="6618" w:type="dxa"/>
            <w:tcBorders>
              <w:left w:val="single" w:sz="6" w:space="0" w:color="333333"/>
            </w:tcBorders>
          </w:tcPr>
          <w:p w14:paraId="7907804F" w14:textId="77777777" w:rsidR="00D945F0" w:rsidRDefault="00D945F0" w:rsidP="0035755C">
            <w:pPr>
              <w:spacing w:before="240" w:after="0"/>
              <w:rPr>
                <w:lang w:val="en-GB"/>
              </w:rPr>
            </w:pPr>
          </w:p>
        </w:tc>
      </w:tr>
      <w:tr w:rsidR="00573F2F" w14:paraId="0D21D197" w14:textId="77777777">
        <w:tc>
          <w:tcPr>
            <w:tcW w:w="2880" w:type="dxa"/>
            <w:tcBorders>
              <w:top w:val="nil"/>
              <w:left w:val="single" w:sz="6" w:space="0" w:color="333333"/>
              <w:bottom w:val="nil"/>
              <w:right w:val="single" w:sz="6" w:space="0" w:color="333333"/>
            </w:tcBorders>
            <w:vAlign w:val="bottom"/>
          </w:tcPr>
          <w:p w14:paraId="31AD8111" w14:textId="77777777" w:rsidR="00573F2F" w:rsidDel="00C960EF" w:rsidRDefault="00573F2F" w:rsidP="0035755C">
            <w:pPr>
              <w:spacing w:before="240" w:after="0"/>
              <w:rPr>
                <w:bCs/>
              </w:rPr>
            </w:pPr>
          </w:p>
        </w:tc>
        <w:tc>
          <w:tcPr>
            <w:tcW w:w="6618" w:type="dxa"/>
            <w:tcBorders>
              <w:left w:val="single" w:sz="6" w:space="0" w:color="333333"/>
            </w:tcBorders>
          </w:tcPr>
          <w:p w14:paraId="683D2784" w14:textId="77777777" w:rsidR="00573F2F" w:rsidDel="00C960EF" w:rsidRDefault="00573F2F" w:rsidP="0035755C">
            <w:pPr>
              <w:spacing w:before="240" w:after="0"/>
              <w:rPr>
                <w:bCs/>
              </w:rPr>
            </w:pPr>
          </w:p>
        </w:tc>
      </w:tr>
      <w:tr w:rsidR="00573F2F" w14:paraId="2239E08B" w14:textId="77777777">
        <w:tc>
          <w:tcPr>
            <w:tcW w:w="2880" w:type="dxa"/>
            <w:tcBorders>
              <w:top w:val="nil"/>
              <w:left w:val="single" w:sz="6" w:space="0" w:color="333333"/>
              <w:bottom w:val="nil"/>
              <w:right w:val="single" w:sz="6" w:space="0" w:color="333333"/>
            </w:tcBorders>
            <w:vAlign w:val="bottom"/>
          </w:tcPr>
          <w:p w14:paraId="65725124" w14:textId="77777777" w:rsidR="00573F2F" w:rsidRDefault="00573F2F" w:rsidP="0035755C">
            <w:pPr>
              <w:spacing w:before="240" w:after="0"/>
              <w:rPr>
                <w:bCs/>
              </w:rPr>
            </w:pPr>
          </w:p>
        </w:tc>
        <w:tc>
          <w:tcPr>
            <w:tcW w:w="6618" w:type="dxa"/>
            <w:tcBorders>
              <w:left w:val="single" w:sz="6" w:space="0" w:color="333333"/>
            </w:tcBorders>
          </w:tcPr>
          <w:p w14:paraId="6D9FB043" w14:textId="77777777" w:rsidR="00573F2F" w:rsidRDefault="00573F2F" w:rsidP="0035755C">
            <w:pPr>
              <w:spacing w:before="240" w:after="0"/>
              <w:rPr>
                <w:bCs/>
              </w:rPr>
            </w:pPr>
          </w:p>
        </w:tc>
      </w:tr>
      <w:tr w:rsidR="00573F2F" w14:paraId="592C01F4" w14:textId="77777777">
        <w:tc>
          <w:tcPr>
            <w:tcW w:w="2880" w:type="dxa"/>
            <w:tcBorders>
              <w:top w:val="nil"/>
              <w:left w:val="single" w:sz="6" w:space="0" w:color="333333"/>
              <w:bottom w:val="single" w:sz="6" w:space="0" w:color="333333"/>
              <w:right w:val="single" w:sz="6" w:space="0" w:color="333333"/>
            </w:tcBorders>
            <w:vAlign w:val="bottom"/>
          </w:tcPr>
          <w:p w14:paraId="2168050C" w14:textId="77777777" w:rsidR="00573F2F" w:rsidRDefault="00573F2F" w:rsidP="0035755C">
            <w:pPr>
              <w:spacing w:before="240" w:after="0"/>
              <w:rPr>
                <w:bCs/>
              </w:rPr>
            </w:pPr>
          </w:p>
        </w:tc>
        <w:tc>
          <w:tcPr>
            <w:tcW w:w="6618" w:type="dxa"/>
            <w:tcBorders>
              <w:left w:val="single" w:sz="6" w:space="0" w:color="333333"/>
            </w:tcBorders>
          </w:tcPr>
          <w:p w14:paraId="2E965AF4" w14:textId="77777777" w:rsidR="00573F2F" w:rsidRDefault="00573F2F" w:rsidP="0035755C">
            <w:pPr>
              <w:spacing w:before="240" w:after="0"/>
              <w:rPr>
                <w:bCs/>
              </w:rPr>
            </w:pPr>
          </w:p>
        </w:tc>
      </w:tr>
    </w:tbl>
    <w:p w14:paraId="0853DA24" w14:textId="77777777"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14:paraId="13E44B28" w14:textId="77777777"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14:paraId="494E21FF" w14:textId="77777777">
        <w:tc>
          <w:tcPr>
            <w:tcW w:w="2410" w:type="dxa"/>
          </w:tcPr>
          <w:p w14:paraId="3823FA39" w14:textId="77777777"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14:paraId="57433B7D" w14:textId="77777777" w:rsidR="00A87523" w:rsidRPr="00D945F0" w:rsidRDefault="00A87523" w:rsidP="0035755C">
            <w:pPr>
              <w:pStyle w:val="TableText"/>
              <w:spacing w:before="240"/>
              <w:rPr>
                <w:b/>
                <w:bCs/>
                <w:i/>
                <w:sz w:val="28"/>
                <w:lang w:val="en-GB"/>
              </w:rPr>
            </w:pPr>
            <w:r w:rsidRPr="00D945F0">
              <w:rPr>
                <w:b/>
                <w:bCs/>
                <w:lang w:val="en-GB"/>
              </w:rPr>
              <w:t>Title</w:t>
            </w:r>
          </w:p>
        </w:tc>
      </w:tr>
      <w:tr w:rsidR="00783258" w14:paraId="561DB159" w14:textId="77777777">
        <w:tc>
          <w:tcPr>
            <w:tcW w:w="2410" w:type="dxa"/>
            <w:tcBorders>
              <w:top w:val="single" w:sz="6" w:space="0" w:color="auto"/>
              <w:left w:val="single" w:sz="6" w:space="0" w:color="auto"/>
              <w:bottom w:val="single" w:sz="6" w:space="0" w:color="auto"/>
              <w:right w:val="single" w:sz="6" w:space="0" w:color="auto"/>
            </w:tcBorders>
          </w:tcPr>
          <w:p w14:paraId="557B0994" w14:textId="77777777"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C2B59B7" w14:textId="77777777" w:rsidR="00783258" w:rsidRPr="00250573" w:rsidRDefault="00783258" w:rsidP="0035755C">
            <w:pPr>
              <w:pStyle w:val="TableText"/>
              <w:spacing w:before="240"/>
              <w:ind w:left="29" w:right="29"/>
              <w:rPr>
                <w:lang w:val="en-GB"/>
              </w:rPr>
            </w:pPr>
          </w:p>
        </w:tc>
      </w:tr>
      <w:tr w:rsidR="00B71BD6" w14:paraId="3A99D9B5" w14:textId="77777777">
        <w:tc>
          <w:tcPr>
            <w:tcW w:w="2410" w:type="dxa"/>
            <w:tcBorders>
              <w:top w:val="single" w:sz="6" w:space="0" w:color="auto"/>
              <w:left w:val="single" w:sz="6" w:space="0" w:color="auto"/>
              <w:bottom w:val="single" w:sz="6" w:space="0" w:color="auto"/>
              <w:right w:val="single" w:sz="6" w:space="0" w:color="auto"/>
            </w:tcBorders>
          </w:tcPr>
          <w:p w14:paraId="4C298483"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FCD85FB" w14:textId="77777777" w:rsidR="00B71BD6" w:rsidRPr="00250573" w:rsidRDefault="00B71BD6" w:rsidP="0035755C">
            <w:pPr>
              <w:pStyle w:val="TableText"/>
              <w:spacing w:before="240"/>
              <w:ind w:left="29" w:right="29"/>
              <w:rPr>
                <w:lang w:val="en-GB"/>
              </w:rPr>
            </w:pPr>
          </w:p>
        </w:tc>
      </w:tr>
      <w:tr w:rsidR="00B71BD6" w14:paraId="3D052D76" w14:textId="77777777">
        <w:tc>
          <w:tcPr>
            <w:tcW w:w="2410" w:type="dxa"/>
            <w:tcBorders>
              <w:top w:val="single" w:sz="6" w:space="0" w:color="auto"/>
              <w:left w:val="single" w:sz="6" w:space="0" w:color="auto"/>
              <w:bottom w:val="single" w:sz="6" w:space="0" w:color="auto"/>
              <w:right w:val="single" w:sz="6" w:space="0" w:color="auto"/>
            </w:tcBorders>
          </w:tcPr>
          <w:p w14:paraId="3B41C168"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4A585A6" w14:textId="77777777" w:rsidR="00B71BD6" w:rsidRPr="00250573" w:rsidRDefault="00B71BD6" w:rsidP="0035755C">
            <w:pPr>
              <w:pStyle w:val="TableText"/>
              <w:spacing w:before="240"/>
              <w:ind w:left="29" w:right="29"/>
              <w:rPr>
                <w:lang w:val="en-GB"/>
              </w:rPr>
            </w:pPr>
          </w:p>
        </w:tc>
      </w:tr>
      <w:tr w:rsidR="00B71BD6" w14:paraId="4A01D831" w14:textId="77777777">
        <w:tc>
          <w:tcPr>
            <w:tcW w:w="2410" w:type="dxa"/>
            <w:tcBorders>
              <w:top w:val="single" w:sz="6" w:space="0" w:color="auto"/>
              <w:left w:val="single" w:sz="6" w:space="0" w:color="auto"/>
              <w:bottom w:val="single" w:sz="6" w:space="0" w:color="auto"/>
              <w:right w:val="single" w:sz="6" w:space="0" w:color="auto"/>
            </w:tcBorders>
          </w:tcPr>
          <w:p w14:paraId="0AADE0E3"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4B990FD9" w14:textId="77777777" w:rsidR="00B71BD6" w:rsidRPr="00250573" w:rsidRDefault="00B71BD6" w:rsidP="0035755C">
            <w:pPr>
              <w:pStyle w:val="TableText"/>
              <w:spacing w:before="240"/>
              <w:ind w:left="29" w:right="29"/>
              <w:rPr>
                <w:lang w:val="en-GB"/>
              </w:rPr>
            </w:pPr>
          </w:p>
        </w:tc>
      </w:tr>
    </w:tbl>
    <w:p w14:paraId="43CF99E8" w14:textId="77777777"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14:paraId="66A6CDB9" w14:textId="77777777" w:rsidR="00D72815" w:rsidRDefault="00241412">
      <w:pPr>
        <w:pStyle w:val="TOC1"/>
        <w:tabs>
          <w:tab w:val="left" w:pos="440"/>
        </w:tabs>
        <w:rPr>
          <w:rFonts w:asciiTheme="minorHAnsi" w:eastAsiaTheme="minorEastAsia" w:hAnsiTheme="minorHAnsi" w:cstheme="minorBidi"/>
          <w:noProof/>
          <w:szCs w:val="24"/>
          <w:lang w:eastAsia="ja-JP"/>
        </w:rPr>
      </w:pPr>
      <w:r>
        <w:rPr>
          <w:lang w:val="en-GB"/>
        </w:rPr>
        <w:fldChar w:fldCharType="begin"/>
      </w:r>
      <w:r>
        <w:rPr>
          <w:lang w:val="en-GB"/>
        </w:rPr>
        <w:instrText xml:space="preserve"> TOC \o "1-3" </w:instrText>
      </w:r>
      <w:r>
        <w:rPr>
          <w:lang w:val="en-GB"/>
        </w:rPr>
        <w:fldChar w:fldCharType="separate"/>
      </w:r>
      <w:r w:rsidR="00D72815" w:rsidRPr="00922FA7">
        <w:rPr>
          <w:noProof/>
          <w:lang w:val="en-GB"/>
        </w:rPr>
        <w:t>1.</w:t>
      </w:r>
      <w:r w:rsidR="00D72815">
        <w:rPr>
          <w:rFonts w:asciiTheme="minorHAnsi" w:eastAsiaTheme="minorEastAsia" w:hAnsiTheme="minorHAnsi" w:cstheme="minorBidi"/>
          <w:noProof/>
          <w:szCs w:val="24"/>
          <w:lang w:eastAsia="ja-JP"/>
        </w:rPr>
        <w:tab/>
      </w:r>
      <w:r w:rsidR="00D72815" w:rsidRPr="00922FA7">
        <w:rPr>
          <w:noProof/>
          <w:lang w:val="en-GB"/>
        </w:rPr>
        <w:t>Introduction</w:t>
      </w:r>
      <w:r w:rsidR="00D72815">
        <w:rPr>
          <w:noProof/>
        </w:rPr>
        <w:tab/>
      </w:r>
      <w:r w:rsidR="00D72815">
        <w:rPr>
          <w:noProof/>
        </w:rPr>
        <w:fldChar w:fldCharType="begin"/>
      </w:r>
      <w:r w:rsidR="00D72815">
        <w:rPr>
          <w:noProof/>
        </w:rPr>
        <w:instrText xml:space="preserve"> PAGEREF _Toc234649556 \h </w:instrText>
      </w:r>
      <w:r w:rsidR="00D72815">
        <w:rPr>
          <w:noProof/>
        </w:rPr>
      </w:r>
      <w:r w:rsidR="00D72815">
        <w:rPr>
          <w:noProof/>
        </w:rPr>
        <w:fldChar w:fldCharType="separate"/>
      </w:r>
      <w:r w:rsidR="00D72815">
        <w:rPr>
          <w:noProof/>
        </w:rPr>
        <w:t>5</w:t>
      </w:r>
      <w:r w:rsidR="00D72815">
        <w:rPr>
          <w:noProof/>
        </w:rPr>
        <w:fldChar w:fldCharType="end"/>
      </w:r>
    </w:p>
    <w:p w14:paraId="282F16D6" w14:textId="77777777" w:rsidR="00D72815" w:rsidRDefault="00D72815">
      <w:pPr>
        <w:pStyle w:val="TOC2"/>
        <w:tabs>
          <w:tab w:val="left" w:pos="718"/>
        </w:tabs>
        <w:rPr>
          <w:rFonts w:asciiTheme="minorHAnsi" w:eastAsiaTheme="minorEastAsia" w:hAnsiTheme="minorHAnsi" w:cstheme="minorBidi"/>
          <w:noProof/>
          <w:sz w:val="24"/>
          <w:szCs w:val="24"/>
          <w:lang w:eastAsia="ja-JP"/>
        </w:rPr>
      </w:pPr>
      <w:r w:rsidRPr="00922FA7">
        <w:rPr>
          <w:noProof/>
          <w:lang w:val="en-GB"/>
        </w:rPr>
        <w:t>1.1</w:t>
      </w:r>
      <w:r>
        <w:rPr>
          <w:rFonts w:asciiTheme="minorHAnsi" w:eastAsiaTheme="minorEastAsia" w:hAnsiTheme="minorHAnsi" w:cstheme="minorBidi"/>
          <w:noProof/>
          <w:sz w:val="24"/>
          <w:szCs w:val="24"/>
          <w:lang w:eastAsia="ja-JP"/>
        </w:rPr>
        <w:tab/>
      </w:r>
      <w:r w:rsidRPr="00922FA7">
        <w:rPr>
          <w:noProof/>
          <w:lang w:val="en-GB"/>
        </w:rPr>
        <w:t>Purpose</w:t>
      </w:r>
      <w:r>
        <w:rPr>
          <w:noProof/>
        </w:rPr>
        <w:tab/>
      </w:r>
      <w:r>
        <w:rPr>
          <w:noProof/>
        </w:rPr>
        <w:fldChar w:fldCharType="begin"/>
      </w:r>
      <w:r>
        <w:rPr>
          <w:noProof/>
        </w:rPr>
        <w:instrText xml:space="preserve"> PAGEREF _Toc234649557 \h </w:instrText>
      </w:r>
      <w:r>
        <w:rPr>
          <w:noProof/>
        </w:rPr>
      </w:r>
      <w:r>
        <w:rPr>
          <w:noProof/>
        </w:rPr>
        <w:fldChar w:fldCharType="separate"/>
      </w:r>
      <w:r>
        <w:rPr>
          <w:noProof/>
        </w:rPr>
        <w:t>5</w:t>
      </w:r>
      <w:r>
        <w:rPr>
          <w:noProof/>
        </w:rPr>
        <w:fldChar w:fldCharType="end"/>
      </w:r>
    </w:p>
    <w:p w14:paraId="318BE769" w14:textId="77777777" w:rsidR="00D72815" w:rsidRDefault="00D72815">
      <w:pPr>
        <w:pStyle w:val="TOC2"/>
        <w:tabs>
          <w:tab w:val="left" w:pos="718"/>
        </w:tabs>
        <w:rPr>
          <w:rFonts w:asciiTheme="minorHAnsi" w:eastAsiaTheme="minorEastAsia" w:hAnsiTheme="minorHAnsi" w:cstheme="minorBidi"/>
          <w:noProof/>
          <w:sz w:val="24"/>
          <w:szCs w:val="24"/>
          <w:lang w:eastAsia="ja-JP"/>
        </w:rPr>
      </w:pPr>
      <w:r w:rsidRPr="00922FA7">
        <w:rPr>
          <w:noProof/>
          <w:lang w:val="en-GB"/>
        </w:rPr>
        <w:t>1.2</w:t>
      </w:r>
      <w:r>
        <w:rPr>
          <w:rFonts w:asciiTheme="minorHAnsi" w:eastAsiaTheme="minorEastAsia" w:hAnsiTheme="minorHAnsi" w:cstheme="minorBidi"/>
          <w:noProof/>
          <w:sz w:val="24"/>
          <w:szCs w:val="24"/>
          <w:lang w:eastAsia="ja-JP"/>
        </w:rPr>
        <w:tab/>
      </w:r>
      <w:r w:rsidRPr="00922FA7">
        <w:rPr>
          <w:noProof/>
          <w:lang w:val="en-GB"/>
        </w:rPr>
        <w:t>References</w:t>
      </w:r>
      <w:r>
        <w:rPr>
          <w:noProof/>
        </w:rPr>
        <w:tab/>
      </w:r>
      <w:r>
        <w:rPr>
          <w:noProof/>
        </w:rPr>
        <w:fldChar w:fldCharType="begin"/>
      </w:r>
      <w:r>
        <w:rPr>
          <w:noProof/>
        </w:rPr>
        <w:instrText xml:space="preserve"> PAGEREF _Toc234649558 \h </w:instrText>
      </w:r>
      <w:r>
        <w:rPr>
          <w:noProof/>
        </w:rPr>
      </w:r>
      <w:r>
        <w:rPr>
          <w:noProof/>
        </w:rPr>
        <w:fldChar w:fldCharType="separate"/>
      </w:r>
      <w:r>
        <w:rPr>
          <w:noProof/>
        </w:rPr>
        <w:t>5</w:t>
      </w:r>
      <w:r>
        <w:rPr>
          <w:noProof/>
        </w:rPr>
        <w:fldChar w:fldCharType="end"/>
      </w:r>
    </w:p>
    <w:p w14:paraId="5F396E8D" w14:textId="77777777" w:rsidR="00D72815" w:rsidRDefault="00D72815">
      <w:pPr>
        <w:pStyle w:val="TOC2"/>
        <w:tabs>
          <w:tab w:val="left" w:pos="718"/>
        </w:tabs>
        <w:rPr>
          <w:rFonts w:asciiTheme="minorHAnsi" w:eastAsiaTheme="minorEastAsia" w:hAnsiTheme="minorHAnsi" w:cstheme="minorBidi"/>
          <w:noProof/>
          <w:sz w:val="24"/>
          <w:szCs w:val="24"/>
          <w:lang w:eastAsia="ja-JP"/>
        </w:rPr>
      </w:pPr>
      <w:r w:rsidRPr="00922FA7">
        <w:rPr>
          <w:noProof/>
          <w:lang w:val="en-GB"/>
        </w:rPr>
        <w:t>1.3</w:t>
      </w:r>
      <w:r>
        <w:rPr>
          <w:rFonts w:asciiTheme="minorHAnsi" w:eastAsiaTheme="minorEastAsia" w:hAnsiTheme="minorHAnsi" w:cstheme="minorBidi"/>
          <w:noProof/>
          <w:sz w:val="24"/>
          <w:szCs w:val="24"/>
          <w:lang w:eastAsia="ja-JP"/>
        </w:rPr>
        <w:tab/>
      </w:r>
      <w:r w:rsidRPr="00922FA7">
        <w:rPr>
          <w:noProof/>
          <w:lang w:val="en-GB"/>
        </w:rPr>
        <w:t>Notation/Structure</w:t>
      </w:r>
      <w:r>
        <w:rPr>
          <w:noProof/>
        </w:rPr>
        <w:tab/>
      </w:r>
      <w:r>
        <w:rPr>
          <w:noProof/>
        </w:rPr>
        <w:fldChar w:fldCharType="begin"/>
      </w:r>
      <w:r>
        <w:rPr>
          <w:noProof/>
        </w:rPr>
        <w:instrText xml:space="preserve"> PAGEREF _Toc234649559 \h </w:instrText>
      </w:r>
      <w:r>
        <w:rPr>
          <w:noProof/>
        </w:rPr>
      </w:r>
      <w:r>
        <w:rPr>
          <w:noProof/>
        </w:rPr>
        <w:fldChar w:fldCharType="separate"/>
      </w:r>
      <w:r>
        <w:rPr>
          <w:noProof/>
        </w:rPr>
        <w:t>5</w:t>
      </w:r>
      <w:r>
        <w:rPr>
          <w:noProof/>
        </w:rPr>
        <w:fldChar w:fldCharType="end"/>
      </w:r>
    </w:p>
    <w:p w14:paraId="3952F509" w14:textId="77777777" w:rsidR="00D72815" w:rsidRDefault="00D72815">
      <w:pPr>
        <w:pStyle w:val="TOC1"/>
        <w:tabs>
          <w:tab w:val="left" w:pos="440"/>
        </w:tabs>
        <w:rPr>
          <w:rFonts w:asciiTheme="minorHAnsi" w:eastAsiaTheme="minorEastAsia" w:hAnsiTheme="minorHAnsi" w:cstheme="minorBidi"/>
          <w:noProof/>
          <w:szCs w:val="24"/>
          <w:lang w:eastAsia="ja-JP"/>
        </w:rPr>
      </w:pPr>
      <w:r w:rsidRPr="00922FA7">
        <w:rPr>
          <w:noProof/>
          <w:lang w:val="en-GB"/>
        </w:rPr>
        <w:t>2.</w:t>
      </w:r>
      <w:r>
        <w:rPr>
          <w:rFonts w:asciiTheme="minorHAnsi" w:eastAsiaTheme="minorEastAsia" w:hAnsiTheme="minorHAnsi" w:cstheme="minorBidi"/>
          <w:noProof/>
          <w:szCs w:val="24"/>
          <w:lang w:eastAsia="ja-JP"/>
        </w:rPr>
        <w:tab/>
      </w:r>
      <w:r w:rsidRPr="00922FA7">
        <w:rPr>
          <w:noProof/>
          <w:lang w:val="en-GB"/>
        </w:rPr>
        <w:t>Use Cases</w:t>
      </w:r>
      <w:r>
        <w:rPr>
          <w:noProof/>
        </w:rPr>
        <w:tab/>
      </w:r>
      <w:r>
        <w:rPr>
          <w:noProof/>
        </w:rPr>
        <w:fldChar w:fldCharType="begin"/>
      </w:r>
      <w:r>
        <w:rPr>
          <w:noProof/>
        </w:rPr>
        <w:instrText xml:space="preserve"> PAGEREF _Toc234649560 \h </w:instrText>
      </w:r>
      <w:r>
        <w:rPr>
          <w:noProof/>
        </w:rPr>
      </w:r>
      <w:r>
        <w:rPr>
          <w:noProof/>
        </w:rPr>
        <w:fldChar w:fldCharType="separate"/>
      </w:r>
      <w:r>
        <w:rPr>
          <w:noProof/>
        </w:rPr>
        <w:t>6</w:t>
      </w:r>
      <w:r>
        <w:rPr>
          <w:noProof/>
        </w:rPr>
        <w:fldChar w:fldCharType="end"/>
      </w:r>
    </w:p>
    <w:p w14:paraId="3E8F1DA1" w14:textId="77777777" w:rsidR="00D72815" w:rsidRDefault="00D72815">
      <w:pPr>
        <w:pStyle w:val="TOC2"/>
        <w:tabs>
          <w:tab w:val="left" w:pos="718"/>
        </w:tabs>
        <w:rPr>
          <w:rFonts w:asciiTheme="minorHAnsi" w:eastAsiaTheme="minorEastAsia" w:hAnsiTheme="minorHAnsi" w:cstheme="minorBidi"/>
          <w:noProof/>
          <w:sz w:val="24"/>
          <w:szCs w:val="24"/>
          <w:lang w:eastAsia="ja-JP"/>
        </w:rPr>
      </w:pPr>
      <w:r w:rsidRPr="00922FA7">
        <w:rPr>
          <w:noProof/>
          <w:lang w:val="en-GB"/>
        </w:rPr>
        <w:t>2.1</w:t>
      </w:r>
      <w:r>
        <w:rPr>
          <w:rFonts w:asciiTheme="minorHAnsi" w:eastAsiaTheme="minorEastAsia" w:hAnsiTheme="minorHAnsi" w:cstheme="minorBidi"/>
          <w:noProof/>
          <w:sz w:val="24"/>
          <w:szCs w:val="24"/>
          <w:lang w:eastAsia="ja-JP"/>
        </w:rPr>
        <w:tab/>
      </w:r>
      <w:r w:rsidRPr="00922FA7">
        <w:rPr>
          <w:noProof/>
          <w:lang w:val="en-GB"/>
        </w:rPr>
        <w:t>Use Case Name: Change password</w:t>
      </w:r>
      <w:r>
        <w:rPr>
          <w:noProof/>
        </w:rPr>
        <w:tab/>
      </w:r>
      <w:r>
        <w:rPr>
          <w:noProof/>
        </w:rPr>
        <w:fldChar w:fldCharType="begin"/>
      </w:r>
      <w:r>
        <w:rPr>
          <w:noProof/>
        </w:rPr>
        <w:instrText xml:space="preserve"> PAGEREF _Toc234649561 \h </w:instrText>
      </w:r>
      <w:r>
        <w:rPr>
          <w:noProof/>
        </w:rPr>
      </w:r>
      <w:r>
        <w:rPr>
          <w:noProof/>
        </w:rPr>
        <w:fldChar w:fldCharType="separate"/>
      </w:r>
      <w:r>
        <w:rPr>
          <w:noProof/>
        </w:rPr>
        <w:t>6</w:t>
      </w:r>
      <w:r>
        <w:rPr>
          <w:noProof/>
        </w:rPr>
        <w:fldChar w:fldCharType="end"/>
      </w:r>
    </w:p>
    <w:p w14:paraId="13708EA5" w14:textId="77777777" w:rsidR="00D72815" w:rsidRDefault="00D72815">
      <w:pPr>
        <w:pStyle w:val="TOC3"/>
        <w:tabs>
          <w:tab w:val="left" w:pos="1085"/>
        </w:tabs>
        <w:rPr>
          <w:rFonts w:asciiTheme="minorHAnsi" w:eastAsiaTheme="minorEastAsia" w:hAnsiTheme="minorHAnsi" w:cstheme="minorBidi"/>
          <w:noProof/>
          <w:sz w:val="24"/>
          <w:szCs w:val="24"/>
          <w:lang w:eastAsia="ja-JP"/>
        </w:rPr>
      </w:pPr>
      <w:r w:rsidRPr="00922FA7">
        <w:rPr>
          <w:noProof/>
          <w:lang w:val="en-GB"/>
        </w:rPr>
        <w:t>2.1.1</w:t>
      </w:r>
      <w:r>
        <w:rPr>
          <w:rFonts w:asciiTheme="minorHAnsi" w:eastAsiaTheme="minorEastAsia" w:hAnsiTheme="minorHAnsi" w:cstheme="minorBidi"/>
          <w:noProof/>
          <w:sz w:val="24"/>
          <w:szCs w:val="24"/>
          <w:lang w:eastAsia="ja-JP"/>
        </w:rPr>
        <w:tab/>
      </w:r>
      <w:r w:rsidRPr="00922FA7">
        <w:rPr>
          <w:noProof/>
          <w:lang w:val="en-GB"/>
        </w:rPr>
        <w:t>Use Case Overview….</w:t>
      </w:r>
      <w:r>
        <w:rPr>
          <w:noProof/>
        </w:rPr>
        <w:tab/>
      </w:r>
      <w:r>
        <w:rPr>
          <w:noProof/>
        </w:rPr>
        <w:fldChar w:fldCharType="begin"/>
      </w:r>
      <w:r>
        <w:rPr>
          <w:noProof/>
        </w:rPr>
        <w:instrText xml:space="preserve"> PAGEREF _Toc234649562 \h </w:instrText>
      </w:r>
      <w:r>
        <w:rPr>
          <w:noProof/>
        </w:rPr>
      </w:r>
      <w:r>
        <w:rPr>
          <w:noProof/>
        </w:rPr>
        <w:fldChar w:fldCharType="separate"/>
      </w:r>
      <w:r>
        <w:rPr>
          <w:noProof/>
        </w:rPr>
        <w:t>6</w:t>
      </w:r>
      <w:r>
        <w:rPr>
          <w:noProof/>
        </w:rPr>
        <w:fldChar w:fldCharType="end"/>
      </w:r>
    </w:p>
    <w:p w14:paraId="264F8F22" w14:textId="77777777" w:rsidR="00241412" w:rsidRDefault="00241412" w:rsidP="0035755C">
      <w:pPr>
        <w:pStyle w:val="Heading1"/>
        <w:spacing w:before="240"/>
        <w:rPr>
          <w:lang w:val="en-GB"/>
        </w:rPr>
      </w:pPr>
      <w:r>
        <w:rPr>
          <w:lang w:val="en-GB"/>
        </w:rPr>
        <w:lastRenderedPageBreak/>
        <w:fldChar w:fldCharType="end"/>
      </w:r>
      <w:bookmarkStart w:id="17" w:name="INSERT_HERE"/>
      <w:bookmarkStart w:id="18" w:name="_Toc234649556"/>
      <w:bookmarkEnd w:id="17"/>
      <w:r>
        <w:rPr>
          <w:lang w:val="en-GB"/>
        </w:rPr>
        <w:t>Introduction</w:t>
      </w:r>
      <w:bookmarkEnd w:id="18"/>
    </w:p>
    <w:p w14:paraId="5532DC33" w14:textId="77777777"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xml:space="preserve">. Additionally, the </w:t>
      </w:r>
      <w:proofErr w:type="gramStart"/>
      <w:r w:rsidR="002F4A4A">
        <w:t>Use C</w:t>
      </w:r>
      <w:r w:rsidR="00C17465">
        <w:t xml:space="preserve">ases are </w:t>
      </w:r>
      <w:r w:rsidR="002F4A4A">
        <w:t xml:space="preserve">used by </w:t>
      </w:r>
      <w:r w:rsidR="00D33D94">
        <w:t>the QA team to ensure all objectives</w:t>
      </w:r>
      <w:proofErr w:type="gramEnd"/>
      <w:r w:rsidR="00D33D94">
        <w:t xml:space="preserve"> and requirements were met and fulfilled</w:t>
      </w:r>
      <w:r w:rsidR="002F4A4A">
        <w:t xml:space="preserve"> successfully</w:t>
      </w:r>
      <w:r w:rsidR="000C2F12">
        <w:t>.</w:t>
      </w:r>
    </w:p>
    <w:p w14:paraId="1B3680FF" w14:textId="77777777"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14:paraId="14FF82C4" w14:textId="77777777"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14:paraId="294861A9" w14:textId="77777777" w:rsidR="0075142B" w:rsidRDefault="001669EF" w:rsidP="0035755C">
      <w:pPr>
        <w:pStyle w:val="Heading2"/>
        <w:spacing w:before="240"/>
        <w:jc w:val="both"/>
        <w:rPr>
          <w:lang w:val="en-GB"/>
        </w:rPr>
      </w:pPr>
      <w:bookmarkStart w:id="19" w:name="_Toc234649557"/>
      <w:r>
        <w:rPr>
          <w:lang w:val="en-GB"/>
        </w:rPr>
        <w:t>Purpose</w:t>
      </w:r>
      <w:bookmarkEnd w:id="19"/>
    </w:p>
    <w:p w14:paraId="58D75CAC" w14:textId="77777777"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14:paraId="590B08E0" w14:textId="77777777"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14:paraId="176063C7" w14:textId="77777777" w:rsidR="00241412" w:rsidRDefault="00241412" w:rsidP="0035755C">
      <w:pPr>
        <w:pStyle w:val="Heading2"/>
        <w:spacing w:before="240"/>
        <w:jc w:val="both"/>
        <w:rPr>
          <w:lang w:val="en-GB"/>
        </w:rPr>
      </w:pPr>
      <w:bookmarkStart w:id="20" w:name="_Toc234649558"/>
      <w:r>
        <w:rPr>
          <w:lang w:val="en-GB"/>
        </w:rPr>
        <w:t>References</w:t>
      </w:r>
      <w:bookmarkEnd w:id="20"/>
    </w:p>
    <w:p w14:paraId="67E07A12" w14:textId="77777777" w:rsidR="00D84DFE" w:rsidRDefault="00D84DFE" w:rsidP="0035755C">
      <w:pPr>
        <w:spacing w:before="240"/>
        <w:jc w:val="both"/>
        <w:rPr>
          <w:lang w:val="en-GB"/>
        </w:rPr>
      </w:pPr>
      <w:r w:rsidRPr="00105A1E">
        <w:rPr>
          <w:lang w:val="en-GB"/>
        </w:rPr>
        <w:t>This document is based on the following documents:</w:t>
      </w:r>
    </w:p>
    <w:p w14:paraId="29B7E7E5" w14:textId="77777777"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14:paraId="0F48107D" w14:textId="77777777" w:rsidR="00241412" w:rsidRDefault="00105A1E" w:rsidP="0035755C">
      <w:pPr>
        <w:pStyle w:val="Heading2"/>
        <w:spacing w:before="240"/>
        <w:rPr>
          <w:lang w:val="en-GB"/>
        </w:rPr>
      </w:pPr>
      <w:bookmarkStart w:id="21" w:name="_Toc234649559"/>
      <w:r>
        <w:rPr>
          <w:lang w:val="en-GB"/>
        </w:rPr>
        <w:t>No</w:t>
      </w:r>
      <w:r w:rsidR="00241412">
        <w:rPr>
          <w:lang w:val="en-GB"/>
        </w:rPr>
        <w:t>tation</w:t>
      </w:r>
      <w:r w:rsidR="0078347C">
        <w:rPr>
          <w:lang w:val="en-GB"/>
        </w:rPr>
        <w:t>/</w:t>
      </w:r>
      <w:r w:rsidR="00370636">
        <w:rPr>
          <w:lang w:val="en-GB"/>
        </w:rPr>
        <w:t>Structure</w:t>
      </w:r>
      <w:bookmarkEnd w:id="21"/>
    </w:p>
    <w:p w14:paraId="5AAD4C26" w14:textId="77777777" w:rsidR="00530A27" w:rsidRDefault="00913648" w:rsidP="0035755C">
      <w:pPr>
        <w:spacing w:before="240"/>
      </w:pPr>
      <w:r>
        <w:t>Use Case</w:t>
      </w:r>
      <w:r w:rsidR="00530A27">
        <w:t>s typically have the following sections:</w:t>
      </w:r>
    </w:p>
    <w:p w14:paraId="454F253F" w14:textId="77777777" w:rsidR="00530A27" w:rsidRDefault="00D33D94" w:rsidP="0035755C">
      <w:pPr>
        <w:pStyle w:val="NumberList"/>
        <w:spacing w:before="240"/>
      </w:pPr>
      <w:r>
        <w:t>Overviews</w:t>
      </w:r>
    </w:p>
    <w:p w14:paraId="0854BAC1" w14:textId="77777777" w:rsidR="00D33D94" w:rsidRDefault="00D45DB0" w:rsidP="0035755C">
      <w:pPr>
        <w:pStyle w:val="NumberList"/>
        <w:spacing w:before="240"/>
      </w:pPr>
      <w:r>
        <w:t>Preconditions</w:t>
      </w:r>
    </w:p>
    <w:p w14:paraId="358D41ED" w14:textId="77777777" w:rsidR="00D45DB0" w:rsidRDefault="00D45DB0" w:rsidP="0035755C">
      <w:pPr>
        <w:pStyle w:val="NumberList"/>
        <w:spacing w:before="240"/>
      </w:pPr>
      <w:r>
        <w:t>Triggers</w:t>
      </w:r>
    </w:p>
    <w:p w14:paraId="0726E357" w14:textId="77777777" w:rsidR="00D45DB0" w:rsidRDefault="00D45DB0" w:rsidP="0035755C">
      <w:pPr>
        <w:pStyle w:val="NumberList"/>
        <w:spacing w:before="240"/>
      </w:pPr>
      <w:r>
        <w:t>Main Flows</w:t>
      </w:r>
    </w:p>
    <w:p w14:paraId="79EC2398" w14:textId="77777777" w:rsidR="00602692" w:rsidRDefault="00D45DB0" w:rsidP="0035755C">
      <w:pPr>
        <w:pStyle w:val="NumberList"/>
        <w:spacing w:before="240"/>
      </w:pPr>
      <w:r>
        <w:t>Alternate Flows</w:t>
      </w:r>
      <w:bookmarkStart w:id="22" w:name="_Toc171130641"/>
    </w:p>
    <w:p w14:paraId="731E77C0" w14:textId="77777777" w:rsidR="00D45DB0" w:rsidRDefault="00D45DB0" w:rsidP="0035755C">
      <w:pPr>
        <w:pStyle w:val="NumberList"/>
        <w:spacing w:before="240"/>
      </w:pPr>
      <w:r>
        <w:t>Business Rules</w:t>
      </w:r>
    </w:p>
    <w:p w14:paraId="72E4F290" w14:textId="77777777" w:rsidR="00D45DB0" w:rsidRPr="00D45DB0" w:rsidRDefault="00D45DB0" w:rsidP="0035755C">
      <w:pPr>
        <w:pStyle w:val="NumberList"/>
        <w:spacing w:before="240"/>
      </w:pPr>
      <w:r>
        <w:t>Messages (system generated)</w:t>
      </w:r>
    </w:p>
    <w:p w14:paraId="543A7B38" w14:textId="77777777" w:rsidR="00530A27" w:rsidRDefault="00913648" w:rsidP="0035755C">
      <w:pPr>
        <w:pStyle w:val="Heading1"/>
        <w:spacing w:before="240"/>
        <w:rPr>
          <w:lang w:val="en-GB"/>
        </w:rPr>
      </w:pPr>
      <w:bookmarkStart w:id="23" w:name="_Toc234649560"/>
      <w:r>
        <w:rPr>
          <w:lang w:val="en-GB"/>
        </w:rPr>
        <w:lastRenderedPageBreak/>
        <w:t>Use Cases</w:t>
      </w:r>
      <w:bookmarkEnd w:id="23"/>
    </w:p>
    <w:p w14:paraId="6295E563" w14:textId="07AF7A5E" w:rsidR="00E05ED2" w:rsidRDefault="00913648" w:rsidP="0035755C">
      <w:pPr>
        <w:pStyle w:val="Heading2"/>
        <w:spacing w:before="240"/>
        <w:rPr>
          <w:lang w:val="en-GB"/>
        </w:rPr>
      </w:pPr>
      <w:bookmarkStart w:id="24" w:name="_Toc234649561"/>
      <w:r>
        <w:rPr>
          <w:lang w:val="en-GB"/>
        </w:rPr>
        <w:t>Use Case Name</w:t>
      </w:r>
      <w:r w:rsidR="00E75CED">
        <w:rPr>
          <w:lang w:val="en-GB"/>
        </w:rPr>
        <w:t xml:space="preserve">: </w:t>
      </w:r>
      <w:r w:rsidR="00AB6C0E">
        <w:rPr>
          <w:lang w:val="en-GB"/>
        </w:rPr>
        <w:t>Change password</w:t>
      </w:r>
      <w:bookmarkEnd w:id="24"/>
    </w:p>
    <w:p w14:paraId="2B8E0333" w14:textId="77777777" w:rsidR="00913648" w:rsidRPr="00913648" w:rsidRDefault="00913648" w:rsidP="0035755C">
      <w:pPr>
        <w:pStyle w:val="Heading3"/>
        <w:spacing w:before="240"/>
        <w:rPr>
          <w:lang w:val="en-GB"/>
        </w:rPr>
      </w:pPr>
      <w:bookmarkStart w:id="25" w:name="_Toc234649562"/>
      <w:r>
        <w:rPr>
          <w:lang w:val="en-GB"/>
        </w:rPr>
        <w:t>Use Case Overview….</w:t>
      </w:r>
      <w:bookmarkEnd w:id="25"/>
    </w:p>
    <w:p w14:paraId="021D7527" w14:textId="77777777"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14:paraId="77BDF63F" w14:textId="77777777"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3F24006E" w14:textId="77777777"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63315CB2" w14:textId="0C7CD90C" w:rsidR="00913648" w:rsidRPr="003C6743" w:rsidRDefault="00AB6C0E" w:rsidP="0035755C">
            <w:pPr>
              <w:spacing w:before="240"/>
              <w:rPr>
                <w:rFonts w:cs="Arial"/>
                <w:b/>
                <w:bCs/>
              </w:rPr>
            </w:pPr>
            <w:r>
              <w:rPr>
                <w:rFonts w:cs="Arial"/>
                <w:b/>
                <w:bCs/>
              </w:rPr>
              <w:t>Change password</w:t>
            </w:r>
          </w:p>
        </w:tc>
      </w:tr>
      <w:tr w:rsidR="00913648" w:rsidRPr="003C6743" w14:paraId="23926A43" w14:textId="77777777"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14:paraId="4D9CCA11" w14:textId="77777777"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14:paraId="3D49E1B1" w14:textId="20395A6D" w:rsidR="00AB6C0E" w:rsidRDefault="00AB6C0E" w:rsidP="00392559">
            <w:pPr>
              <w:spacing w:before="240"/>
              <w:rPr>
                <w:rFonts w:cs="Arial"/>
              </w:rPr>
            </w:pPr>
            <w:r>
              <w:rPr>
                <w:rFonts w:cs="Arial"/>
              </w:rPr>
              <w:t xml:space="preserve">A user may change to a new password on their own, or because system policies require that they change passwords, or because they cannot remember their password.  </w:t>
            </w:r>
            <w:r w:rsidR="0040239F">
              <w:rPr>
                <w:rFonts w:cs="Arial"/>
              </w:rPr>
              <w:t xml:space="preserve">This use case document covers the core case of changing </w:t>
            </w:r>
            <w:proofErr w:type="gramStart"/>
            <w:r w:rsidR="0040239F">
              <w:rPr>
                <w:rFonts w:cs="Arial"/>
              </w:rPr>
              <w:t>passwords which</w:t>
            </w:r>
            <w:proofErr w:type="gramEnd"/>
            <w:r w:rsidR="0040239F">
              <w:rPr>
                <w:rFonts w:cs="Arial"/>
              </w:rPr>
              <w:t xml:space="preserve"> is common to all of these.</w:t>
            </w:r>
          </w:p>
          <w:p w14:paraId="23F0A3B3" w14:textId="77777777" w:rsidR="00392559" w:rsidRDefault="0040239F" w:rsidP="00392559">
            <w:pPr>
              <w:spacing w:before="240"/>
              <w:rPr>
                <w:rFonts w:cs="Arial"/>
              </w:rPr>
            </w:pPr>
            <w:proofErr w:type="spellStart"/>
            <w:r>
              <w:rPr>
                <w:rFonts w:cs="Arial"/>
              </w:rPr>
              <w:t>Cosentium</w:t>
            </w:r>
            <w:proofErr w:type="spellEnd"/>
            <w:r>
              <w:rPr>
                <w:rFonts w:cs="Arial"/>
              </w:rPr>
              <w:t xml:space="preserve"> </w:t>
            </w:r>
            <w:r w:rsidR="00D274E2">
              <w:rPr>
                <w:rFonts w:cs="Arial"/>
              </w:rPr>
              <w:t xml:space="preserve">customers </w:t>
            </w:r>
            <w:r w:rsidR="00364A7E">
              <w:rPr>
                <w:rFonts w:cs="Arial"/>
              </w:rPr>
              <w:t>will desire</w:t>
            </w:r>
            <w:r>
              <w:rPr>
                <w:rFonts w:cs="Arial"/>
              </w:rPr>
              <w:t xml:space="preserve"> security </w:t>
            </w:r>
            <w:r w:rsidR="00D274E2">
              <w:rPr>
                <w:rFonts w:cs="Arial"/>
              </w:rPr>
              <w:t xml:space="preserve">features such as strong passwords, account lock out after multiple unsuccessful login attempts, non re-usable passwords, </w:t>
            </w:r>
            <w:r w:rsidR="00364A7E">
              <w:rPr>
                <w:rFonts w:cs="Arial"/>
              </w:rPr>
              <w:t>required password changes, session time-outs, two factor authentication, and strong authentication for unrecognized devices.  Some of these security requirements manifest themselves in the change password use case.</w:t>
            </w:r>
          </w:p>
          <w:p w14:paraId="6B42A342" w14:textId="0BCFD4BD" w:rsidR="00CD6443" w:rsidRDefault="00CD6443" w:rsidP="00CD6443">
            <w:pPr>
              <w:spacing w:before="240"/>
              <w:rPr>
                <w:rFonts w:cs="Arial"/>
              </w:rPr>
            </w:pPr>
            <w:r>
              <w:rPr>
                <w:rFonts w:cs="Arial"/>
              </w:rPr>
              <w:t xml:space="preserve">Authenticated logged in users (just completed login screen with old password and now security policy requires password change, or user initiated password changes from within the system) changing passwords </w:t>
            </w:r>
            <w:r w:rsidRPr="00CD6443">
              <w:rPr>
                <w:rFonts w:cs="Arial"/>
                <w:b/>
                <w:i/>
              </w:rPr>
              <w:t>are not</w:t>
            </w:r>
            <w:r>
              <w:rPr>
                <w:rFonts w:cs="Arial"/>
              </w:rPr>
              <w:t xml:space="preserve"> sent a </w:t>
            </w:r>
            <w:proofErr w:type="gramStart"/>
            <w:r>
              <w:rPr>
                <w:rFonts w:cs="Arial"/>
              </w:rPr>
              <w:t>system generated</w:t>
            </w:r>
            <w:proofErr w:type="gramEnd"/>
            <w:r>
              <w:rPr>
                <w:rFonts w:cs="Arial"/>
              </w:rPr>
              <w:t xml:space="preserve"> link to their email address as the starting point.</w:t>
            </w:r>
          </w:p>
          <w:p w14:paraId="1300DFB2" w14:textId="767E05E5" w:rsidR="00CD6443" w:rsidRPr="00375104" w:rsidRDefault="00CD6443" w:rsidP="00CD6443">
            <w:pPr>
              <w:spacing w:before="240"/>
              <w:rPr>
                <w:rFonts w:cs="Arial"/>
              </w:rPr>
            </w:pPr>
            <w:r>
              <w:rPr>
                <w:rFonts w:cs="Arial"/>
              </w:rPr>
              <w:t xml:space="preserve">Non-authenticated users changing passwords (lost password, or system admin password resets) </w:t>
            </w:r>
            <w:r w:rsidRPr="00CD6443">
              <w:rPr>
                <w:rFonts w:cs="Arial"/>
                <w:b/>
                <w:i/>
              </w:rPr>
              <w:t>are</w:t>
            </w:r>
            <w:r>
              <w:rPr>
                <w:rFonts w:cs="Arial"/>
              </w:rPr>
              <w:t xml:space="preserve"> sent a </w:t>
            </w:r>
            <w:proofErr w:type="gramStart"/>
            <w:r>
              <w:rPr>
                <w:rFonts w:cs="Arial"/>
              </w:rPr>
              <w:t>system generated</w:t>
            </w:r>
            <w:proofErr w:type="gramEnd"/>
            <w:r>
              <w:rPr>
                <w:rFonts w:cs="Arial"/>
              </w:rPr>
              <w:t xml:space="preserve"> link to their email address as the starting point.</w:t>
            </w:r>
          </w:p>
        </w:tc>
      </w:tr>
      <w:tr w:rsidR="00913648" w:rsidRPr="003C6743" w14:paraId="057B0E92"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43034177" w14:textId="77777777"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14:paraId="6EF343C0" w14:textId="543CD24E" w:rsidR="00364A7E" w:rsidRPr="00EA745C" w:rsidRDefault="00364A7E" w:rsidP="00794EB1">
            <w:pPr>
              <w:pStyle w:val="ListParagraph"/>
              <w:numPr>
                <w:ilvl w:val="0"/>
                <w:numId w:val="27"/>
              </w:numPr>
            </w:pPr>
            <w:r>
              <w:t>User has an account on the system</w:t>
            </w:r>
          </w:p>
        </w:tc>
      </w:tr>
      <w:tr w:rsidR="00913648" w:rsidRPr="003C6743" w14:paraId="355F9C3B"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CEAA737" w14:textId="3A454F49"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14:paraId="5782408C" w14:textId="3C8E5832" w:rsidR="00364A7E" w:rsidRPr="00364A7E" w:rsidRDefault="00364A7E" w:rsidP="00B00CDB">
            <w:pPr>
              <w:pStyle w:val="ListParagraph"/>
              <w:numPr>
                <w:ilvl w:val="0"/>
                <w:numId w:val="25"/>
              </w:numPr>
              <w:rPr>
                <w:rFonts w:cs="Arial"/>
              </w:rPr>
            </w:pPr>
            <w:r>
              <w:t>Sys admin has pushed the user a password reset message</w:t>
            </w:r>
            <w:r w:rsidR="00A10966">
              <w:t>, or</w:t>
            </w:r>
            <w:proofErr w:type="gramStart"/>
            <w:r w:rsidR="00A10966">
              <w:t>..</w:t>
            </w:r>
            <w:proofErr w:type="gramEnd"/>
          </w:p>
          <w:p w14:paraId="636BA1DA" w14:textId="3BDA5626" w:rsidR="001907F2" w:rsidRDefault="00364A7E" w:rsidP="00364A7E">
            <w:pPr>
              <w:pStyle w:val="ListParagraph"/>
              <w:numPr>
                <w:ilvl w:val="0"/>
                <w:numId w:val="25"/>
              </w:numPr>
              <w:rPr>
                <w:rFonts w:cs="Arial"/>
              </w:rPr>
            </w:pPr>
            <w:r>
              <w:t>Logged in user initiates change password sequence</w:t>
            </w:r>
            <w:r w:rsidR="001907F2" w:rsidRPr="00EA745C">
              <w:rPr>
                <w:rFonts w:cs="Arial"/>
              </w:rPr>
              <w:t xml:space="preserve"> </w:t>
            </w:r>
            <w:r>
              <w:rPr>
                <w:rFonts w:cs="Arial"/>
              </w:rPr>
              <w:t>(personal setup/change password)</w:t>
            </w:r>
            <w:r w:rsidR="00A10966">
              <w:rPr>
                <w:rFonts w:cs="Arial"/>
              </w:rPr>
              <w:t>, or</w:t>
            </w:r>
            <w:proofErr w:type="gramStart"/>
            <w:r w:rsidR="00A10966">
              <w:rPr>
                <w:rFonts w:cs="Arial"/>
              </w:rPr>
              <w:t>..</w:t>
            </w:r>
            <w:proofErr w:type="gramEnd"/>
          </w:p>
          <w:p w14:paraId="6112C0AC" w14:textId="4227BD6E" w:rsidR="00364A7E" w:rsidRDefault="00364A7E" w:rsidP="00364A7E">
            <w:pPr>
              <w:pStyle w:val="ListParagraph"/>
              <w:numPr>
                <w:ilvl w:val="0"/>
                <w:numId w:val="25"/>
              </w:numPr>
              <w:rPr>
                <w:rFonts w:cs="Arial"/>
              </w:rPr>
            </w:pPr>
            <w:r>
              <w:rPr>
                <w:rFonts w:cs="Arial"/>
              </w:rPr>
              <w:t>User clicks on "lost password" link from the sign in page</w:t>
            </w:r>
            <w:r w:rsidR="00A10966">
              <w:rPr>
                <w:rFonts w:cs="Arial"/>
              </w:rPr>
              <w:t>, or</w:t>
            </w:r>
            <w:proofErr w:type="gramStart"/>
            <w:r w:rsidR="00A10966">
              <w:rPr>
                <w:rFonts w:cs="Arial"/>
              </w:rPr>
              <w:t>..</w:t>
            </w:r>
            <w:proofErr w:type="gramEnd"/>
          </w:p>
          <w:p w14:paraId="25A7E742" w14:textId="4BD21340" w:rsidR="00364A7E" w:rsidRPr="00EA745C" w:rsidRDefault="00364A7E" w:rsidP="00364A7E">
            <w:pPr>
              <w:pStyle w:val="ListParagraph"/>
              <w:numPr>
                <w:ilvl w:val="0"/>
                <w:numId w:val="25"/>
              </w:numPr>
              <w:rPr>
                <w:rFonts w:cs="Arial"/>
              </w:rPr>
            </w:pPr>
            <w:r>
              <w:rPr>
                <w:rFonts w:cs="Arial"/>
              </w:rPr>
              <w:t>User attempts to sign in with expired password</w:t>
            </w:r>
          </w:p>
        </w:tc>
      </w:tr>
      <w:tr w:rsidR="00913648" w:rsidRPr="003C6743" w14:paraId="084BE858"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14:paraId="2FF94153" w14:textId="27767155" w:rsidR="00913648" w:rsidRPr="003C6743" w:rsidRDefault="00913648" w:rsidP="003A0965">
            <w:pPr>
              <w:rPr>
                <w:rFonts w:cs="Arial"/>
                <w:b/>
                <w:bCs/>
                <w:color w:val="000000"/>
              </w:rPr>
            </w:pPr>
            <w:r w:rsidRPr="003C6743">
              <w:rPr>
                <w:rFonts w:cs="Arial"/>
                <w:b/>
                <w:bCs/>
                <w:color w:val="000000"/>
              </w:rPr>
              <w:t> </w:t>
            </w:r>
          </w:p>
        </w:tc>
      </w:tr>
      <w:tr w:rsidR="00913648" w:rsidRPr="003C6743" w14:paraId="716BE255" w14:textId="77777777" w:rsidTr="0035755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14:paraId="631D2D9E" w14:textId="099B05B2" w:rsidR="00913648" w:rsidRPr="007314D7" w:rsidRDefault="00913648" w:rsidP="003A0965">
            <w:pPr>
              <w:rPr>
                <w:rFonts w:cs="Arial"/>
                <w:b/>
              </w:rPr>
            </w:pPr>
            <w:r w:rsidRPr="003C6743">
              <w:rPr>
                <w:rFonts w:cs="Arial"/>
              </w:rPr>
              <w:t> </w:t>
            </w:r>
            <w:r w:rsidRPr="007314D7">
              <w:rPr>
                <w:rFonts w:cs="Arial"/>
                <w:b/>
              </w:rPr>
              <w:t>B</w:t>
            </w:r>
            <w:r w:rsidR="00C4313C">
              <w:rPr>
                <w:rFonts w:cs="Arial"/>
                <w:b/>
              </w:rPr>
              <w:t xml:space="preserve"> - Main Flow</w:t>
            </w:r>
            <w:r w:rsidR="00124B9E">
              <w:rPr>
                <w:rFonts w:cs="Arial"/>
                <w:b/>
              </w:rPr>
              <w:t>- Authenticated User</w:t>
            </w:r>
            <w:r w:rsidR="00A10966">
              <w:rPr>
                <w:rFonts w:cs="Arial"/>
                <w:b/>
              </w:rPr>
              <w:t>, expired password</w:t>
            </w:r>
          </w:p>
        </w:tc>
      </w:tr>
      <w:tr w:rsidR="00913648" w:rsidRPr="003C6743" w14:paraId="6F254B43"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52D6D236"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64B3ADC" w14:textId="77777777" w:rsidR="00913648" w:rsidRPr="003C6743" w:rsidRDefault="00913648" w:rsidP="003A0965">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14:paraId="5912794F" w14:textId="6FDFFC82" w:rsidR="00012B45" w:rsidRDefault="00244618" w:rsidP="008C716F">
            <w:pPr>
              <w:rPr>
                <w:rFonts w:cs="Arial"/>
              </w:rPr>
            </w:pPr>
            <w:r>
              <w:rPr>
                <w:rFonts w:cs="Arial"/>
              </w:rPr>
              <w:t>User accesses sign-</w:t>
            </w:r>
            <w:r w:rsidR="008D6A93">
              <w:rPr>
                <w:rFonts w:cs="Arial"/>
              </w:rPr>
              <w:t xml:space="preserve">in </w:t>
            </w:r>
            <w:proofErr w:type="gramStart"/>
            <w:r w:rsidR="008D6A93">
              <w:rPr>
                <w:rFonts w:cs="Arial"/>
              </w:rPr>
              <w:t>page,</w:t>
            </w:r>
            <w:proofErr w:type="gramEnd"/>
            <w:r w:rsidR="008D6A93">
              <w:rPr>
                <w:rFonts w:cs="Arial"/>
              </w:rPr>
              <w:t xml:space="preserve"> uses correct credentials but password has expired</w:t>
            </w:r>
            <w:r w:rsidR="00774943">
              <w:rPr>
                <w:rFonts w:cs="Arial"/>
              </w:rPr>
              <w:t>.</w:t>
            </w:r>
          </w:p>
          <w:p w14:paraId="3FB4BF2D" w14:textId="12443A33" w:rsidR="00004413" w:rsidRDefault="00004413" w:rsidP="00004413">
            <w:pPr>
              <w:tabs>
                <w:tab w:val="center" w:pos="3391"/>
              </w:tabs>
              <w:rPr>
                <w:rFonts w:cs="Arial"/>
              </w:rPr>
            </w:pPr>
            <w:r>
              <w:rPr>
                <w:rFonts w:cs="Arial"/>
              </w:rPr>
              <w:t>System displays "Sign in" page.  The page includes an entry box for &lt;username&gt; with a label of "Username" next to it (&lt;username&gt; is prefilled if the user has previously checked the "Remember me" box at sign in), an entry box for &lt;password&gt; with a label of "Password" next to it, a checkbox for &lt;</w:t>
            </w:r>
            <w:proofErr w:type="spellStart"/>
            <w:r>
              <w:rPr>
                <w:rFonts w:cs="Arial"/>
              </w:rPr>
              <w:t>remember_me</w:t>
            </w:r>
            <w:proofErr w:type="spellEnd"/>
            <w:r>
              <w:rPr>
                <w:rFonts w:cs="Arial"/>
              </w:rPr>
              <w:t>&gt; with label of "Remember me" next to it (note &lt;</w:t>
            </w:r>
            <w:proofErr w:type="spellStart"/>
            <w:r>
              <w:rPr>
                <w:rFonts w:cs="Arial"/>
              </w:rPr>
              <w:t>remember_me</w:t>
            </w:r>
            <w:proofErr w:type="spellEnd"/>
            <w:r>
              <w:rPr>
                <w:rFonts w:cs="Arial"/>
              </w:rPr>
              <w:t xml:space="preserve">&gt; checkbox is unchecked by default unless the user has previously checked the checkbox), a button labeled "Sign in" with text "Can't </w:t>
            </w:r>
            <w:r>
              <w:rPr>
                <w:rFonts w:cs="Arial"/>
              </w:rPr>
              <w:lastRenderedPageBreak/>
              <w:t>recall your password?" next to it formatted as hypertext, text "Don't have an account?" with hyperlinked text "Sign up for free" next to it.</w:t>
            </w:r>
          </w:p>
          <w:p w14:paraId="42039B00" w14:textId="77777777" w:rsidR="008D6A93" w:rsidRDefault="008D6A93" w:rsidP="008D6A93">
            <w:pPr>
              <w:rPr>
                <w:rFonts w:cs="Arial"/>
              </w:rPr>
            </w:pPr>
            <w:r>
              <w:rPr>
                <w:rFonts w:cs="Arial"/>
              </w:rPr>
              <w:t>If user initiates change password sequence from Personal setup/change password, this is Alternate Flow A1.</w:t>
            </w:r>
          </w:p>
          <w:p w14:paraId="7EE6EF86" w14:textId="280CB593" w:rsidR="00774943" w:rsidRDefault="00774943" w:rsidP="008D6A93">
            <w:pPr>
              <w:rPr>
                <w:rFonts w:cs="Arial"/>
              </w:rPr>
            </w:pPr>
            <w:r>
              <w:rPr>
                <w:rFonts w:cs="Arial"/>
              </w:rPr>
              <w:t xml:space="preserve">If user </w:t>
            </w:r>
            <w:r w:rsidR="00004413">
              <w:rPr>
                <w:rFonts w:cs="Arial"/>
              </w:rPr>
              <w:t>clicks through "Can't recall your password?"</w:t>
            </w:r>
            <w:r w:rsidR="00244618">
              <w:rPr>
                <w:rFonts w:cs="Arial"/>
              </w:rPr>
              <w:t>" link from the sign-in</w:t>
            </w:r>
            <w:r w:rsidR="00004413">
              <w:rPr>
                <w:rFonts w:cs="Arial"/>
              </w:rPr>
              <w:t xml:space="preserve"> page, this is Alternate Flow A2</w:t>
            </w:r>
            <w:r w:rsidR="00244618">
              <w:rPr>
                <w:rFonts w:cs="Arial"/>
              </w:rPr>
              <w:t>.</w:t>
            </w:r>
          </w:p>
          <w:p w14:paraId="32C7A133" w14:textId="000E355E" w:rsidR="00004413" w:rsidRDefault="00244618" w:rsidP="00004413">
            <w:pPr>
              <w:rPr>
                <w:rFonts w:cs="Arial"/>
              </w:rPr>
            </w:pPr>
            <w:r>
              <w:rPr>
                <w:rFonts w:cs="Arial"/>
              </w:rPr>
              <w:t>If system admin pushes the user a password reset message, this is Alternate Flow A3</w:t>
            </w:r>
          </w:p>
          <w:p w14:paraId="14E34D9D" w14:textId="2A892BF4" w:rsidR="00004413" w:rsidRPr="003C6743" w:rsidRDefault="00004413" w:rsidP="008D6A93">
            <w:pPr>
              <w:rPr>
                <w:rFonts w:cs="Arial"/>
              </w:rPr>
            </w:pPr>
            <w:r>
              <w:rPr>
                <w:rFonts w:cs="Arial"/>
              </w:rPr>
              <w:t>If user clic</w:t>
            </w:r>
            <w:r w:rsidR="002B5BAE">
              <w:rPr>
                <w:rFonts w:cs="Arial"/>
              </w:rPr>
              <w:t>ks "Sign up for free", this is Alternate F</w:t>
            </w:r>
            <w:r>
              <w:rPr>
                <w:rFonts w:cs="Arial"/>
              </w:rPr>
              <w:t xml:space="preserve">low A4 </w:t>
            </w:r>
          </w:p>
        </w:tc>
      </w:tr>
      <w:tr w:rsidR="00004413" w:rsidRPr="003C6743" w14:paraId="71EF2103" w14:textId="77777777" w:rsidTr="00004413">
        <w:trPr>
          <w:trHeight w:val="459"/>
        </w:trPr>
        <w:tc>
          <w:tcPr>
            <w:tcW w:w="1697" w:type="dxa"/>
            <w:tcBorders>
              <w:top w:val="nil"/>
              <w:left w:val="single" w:sz="4" w:space="0" w:color="auto"/>
              <w:bottom w:val="single" w:sz="4" w:space="0" w:color="auto"/>
              <w:right w:val="single" w:sz="4" w:space="0" w:color="auto"/>
            </w:tcBorders>
            <w:shd w:val="clear" w:color="auto" w:fill="auto"/>
          </w:tcPr>
          <w:p w14:paraId="139299B4" w14:textId="77777777" w:rsidR="00004413" w:rsidRPr="003C6743" w:rsidRDefault="00004413" w:rsidP="00004413">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7A1F42C3" w14:textId="77777777" w:rsidR="00004413" w:rsidRPr="003C6743" w:rsidRDefault="00004413" w:rsidP="00004413">
            <w:pPr>
              <w:rPr>
                <w:rFonts w:cs="Arial"/>
              </w:rPr>
            </w:pPr>
            <w:r>
              <w:rPr>
                <w:rFonts w:cs="Arial"/>
              </w:rPr>
              <w:t>B2</w:t>
            </w:r>
          </w:p>
        </w:tc>
        <w:tc>
          <w:tcPr>
            <w:tcW w:w="6792" w:type="dxa"/>
            <w:tcBorders>
              <w:top w:val="nil"/>
              <w:left w:val="nil"/>
              <w:bottom w:val="single" w:sz="4" w:space="0" w:color="auto"/>
              <w:right w:val="single" w:sz="4" w:space="0" w:color="auto"/>
            </w:tcBorders>
            <w:shd w:val="clear" w:color="auto" w:fill="auto"/>
          </w:tcPr>
          <w:p w14:paraId="4D853B2B" w14:textId="77777777" w:rsidR="00004413" w:rsidRDefault="00004413" w:rsidP="00004413">
            <w:pPr>
              <w:rPr>
                <w:rFonts w:cs="Arial"/>
              </w:rPr>
            </w:pPr>
            <w:r>
              <w:rPr>
                <w:rFonts w:cs="Arial"/>
              </w:rPr>
              <w:t>User clicks "Sign in"</w:t>
            </w:r>
          </w:p>
          <w:p w14:paraId="59376450" w14:textId="77777777" w:rsidR="00004413" w:rsidRDefault="00004413" w:rsidP="00004413">
            <w:pPr>
              <w:rPr>
                <w:rFonts w:cs="Arial"/>
              </w:rPr>
            </w:pPr>
            <w:r>
              <w:rPr>
                <w:rFonts w:cs="Arial"/>
              </w:rPr>
              <w:t>System does validation as follows:</w:t>
            </w:r>
          </w:p>
          <w:p w14:paraId="309B2DF8" w14:textId="77777777" w:rsidR="0080053E" w:rsidRDefault="0080053E" w:rsidP="0080053E">
            <w:pPr>
              <w:tabs>
                <w:tab w:val="center" w:pos="3391"/>
              </w:tabs>
              <w:rPr>
                <w:rFonts w:cs="Arial"/>
              </w:rPr>
            </w:pPr>
            <w:r>
              <w:rPr>
                <w:rFonts w:cs="Arial"/>
              </w:rPr>
              <w:t>1. &lt;Username&gt; must match a username existing in the system</w:t>
            </w:r>
          </w:p>
          <w:p w14:paraId="6F6861F3" w14:textId="77777777" w:rsidR="006406B1" w:rsidRDefault="0080053E" w:rsidP="0080053E">
            <w:pPr>
              <w:tabs>
                <w:tab w:val="center" w:pos="3391"/>
              </w:tabs>
              <w:rPr>
                <w:rFonts w:cs="Arial"/>
              </w:rPr>
            </w:pPr>
            <w:r>
              <w:rPr>
                <w:rFonts w:cs="Arial"/>
              </w:rPr>
              <w:t>2. &lt;Password&gt; must match the password entry in the database for the corresponding user</w:t>
            </w:r>
          </w:p>
          <w:p w14:paraId="4C3F5C2F" w14:textId="7B468A86" w:rsidR="0080053E" w:rsidRDefault="006406B1" w:rsidP="0080053E">
            <w:pPr>
              <w:tabs>
                <w:tab w:val="center" w:pos="3391"/>
              </w:tabs>
              <w:rPr>
                <w:rFonts w:cs="Arial"/>
              </w:rPr>
            </w:pPr>
            <w:r>
              <w:rPr>
                <w:rFonts w:cs="Arial"/>
              </w:rPr>
              <w:t xml:space="preserve">3. &lt;Password&gt; must </w:t>
            </w:r>
            <w:r w:rsidR="0080053E">
              <w:rPr>
                <w:rFonts w:cs="Arial"/>
              </w:rPr>
              <w:t>not be expired.</w:t>
            </w:r>
          </w:p>
          <w:p w14:paraId="35C04FCA" w14:textId="5C3D219A" w:rsidR="0080053E" w:rsidRDefault="0080053E" w:rsidP="0080053E">
            <w:pPr>
              <w:tabs>
                <w:tab w:val="center" w:pos="3391"/>
              </w:tabs>
              <w:rPr>
                <w:rFonts w:cs="Arial"/>
              </w:rPr>
            </w:pPr>
            <w:r>
              <w:rPr>
                <w:rFonts w:cs="Arial"/>
              </w:rPr>
              <w:t>If validation fails</w:t>
            </w:r>
            <w:r w:rsidR="006406B1">
              <w:rPr>
                <w:rFonts w:cs="Arial"/>
              </w:rPr>
              <w:t xml:space="preserve"> #1, #2 or both</w:t>
            </w:r>
            <w:r>
              <w:rPr>
                <w:rFonts w:cs="Arial"/>
              </w:rPr>
              <w:t>, redisplay B1 with red highlighting next to the field(s) that did not pass validation, along with informative text in red to help the user know how to correct.  The field correction help text to be displayed is as follows:</w:t>
            </w:r>
          </w:p>
          <w:p w14:paraId="2DC1D49F" w14:textId="1B648A6B" w:rsidR="0080053E" w:rsidRDefault="0080053E" w:rsidP="0080053E">
            <w:pPr>
              <w:tabs>
                <w:tab w:val="center" w:pos="3391"/>
              </w:tabs>
              <w:rPr>
                <w:rFonts w:cs="Arial"/>
              </w:rPr>
            </w:pPr>
            <w:r>
              <w:rPr>
                <w:rFonts w:cs="Arial"/>
              </w:rPr>
              <w:t xml:space="preserve">1. If "Username" does not match a username existing in the system, </w:t>
            </w:r>
            <w:proofErr w:type="gramStart"/>
            <w:r>
              <w:rPr>
                <w:rFonts w:cs="Arial"/>
              </w:rPr>
              <w:t xml:space="preserve">display </w:t>
            </w:r>
            <w:r w:rsidR="00DF41BC">
              <w:rPr>
                <w:rFonts w:cs="Arial"/>
              </w:rPr>
              <w:t xml:space="preserve"> M4</w:t>
            </w:r>
            <w:proofErr w:type="gramEnd"/>
            <w:r w:rsidR="00DF41BC">
              <w:rPr>
                <w:rFonts w:cs="Arial"/>
              </w:rPr>
              <w:t xml:space="preserve"> </w:t>
            </w:r>
            <w:r>
              <w:rPr>
                <w:rFonts w:cs="Arial"/>
              </w:rPr>
              <w:t>next to or adjacent to the area where the user enters Username and Password.  The red highlighting text should not be specific to the field that failed validation (security precaution).</w:t>
            </w:r>
          </w:p>
          <w:p w14:paraId="303EF294" w14:textId="6B8F5F21" w:rsidR="0080053E" w:rsidRDefault="0080053E" w:rsidP="0080053E">
            <w:pPr>
              <w:rPr>
                <w:rFonts w:cs="Arial"/>
              </w:rPr>
            </w:pPr>
            <w:r>
              <w:rPr>
                <w:rFonts w:cs="Arial"/>
              </w:rPr>
              <w:t>2. If user makes more than 5 unsuccessful attempts to authenticate, display</w:t>
            </w:r>
            <w:r w:rsidR="00DF41BC">
              <w:rPr>
                <w:rFonts w:cs="Arial"/>
              </w:rPr>
              <w:t xml:space="preserve"> account locked page </w:t>
            </w:r>
            <w:proofErr w:type="gramStart"/>
            <w:r w:rsidR="00DF41BC">
              <w:rPr>
                <w:rFonts w:cs="Arial"/>
              </w:rPr>
              <w:t>saying</w:t>
            </w:r>
            <w:proofErr w:type="gramEnd"/>
            <w:r>
              <w:rPr>
                <w:rFonts w:cs="Arial"/>
              </w:rPr>
              <w:t xml:space="preserve"> "You have attempted to login more than 5 times.  Your account has been locked for 30 minutes.  You can contact your administrator to reset your account or wait until the lock expires and try logging in again." (M5)</w:t>
            </w:r>
          </w:p>
          <w:p w14:paraId="5FF5826B" w14:textId="77777777" w:rsidR="006406B1" w:rsidRDefault="006406B1" w:rsidP="0080053E">
            <w:pPr>
              <w:rPr>
                <w:rFonts w:cs="Arial"/>
              </w:rPr>
            </w:pPr>
            <w:r>
              <w:rPr>
                <w:rFonts w:cs="Arial"/>
              </w:rPr>
              <w:t>If validation passes #1 and #2, but fails #3, proceed to B2</w:t>
            </w:r>
          </w:p>
          <w:p w14:paraId="1C5131C5" w14:textId="689919DC" w:rsidR="002B5BAE" w:rsidRPr="003C6743" w:rsidRDefault="002B5BAE" w:rsidP="0080053E">
            <w:pPr>
              <w:rPr>
                <w:rFonts w:cs="Arial"/>
              </w:rPr>
            </w:pPr>
            <w:r>
              <w:rPr>
                <w:rFonts w:cs="Arial"/>
              </w:rPr>
              <w:t>If validation passes #1, #2, and #3 then proceed to B6</w:t>
            </w:r>
          </w:p>
        </w:tc>
      </w:tr>
      <w:tr w:rsidR="001C7050" w:rsidRPr="003C6743" w14:paraId="323E1BE3"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E60F809" w14:textId="0B3BC1F5" w:rsidR="001C7050" w:rsidRPr="003C6743" w:rsidRDefault="001C7050"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391821F9" w14:textId="5475514E" w:rsidR="001C7050" w:rsidRPr="003C6743" w:rsidRDefault="001C7050" w:rsidP="003A0965">
            <w:pPr>
              <w:rPr>
                <w:rFonts w:cs="Arial"/>
              </w:rPr>
            </w:pPr>
            <w:r>
              <w:rPr>
                <w:rFonts w:cs="Arial"/>
              </w:rPr>
              <w:t>B</w:t>
            </w:r>
            <w:r w:rsidR="002B5BAE">
              <w:rPr>
                <w:rFonts w:cs="Arial"/>
              </w:rPr>
              <w:t>3</w:t>
            </w:r>
          </w:p>
        </w:tc>
        <w:tc>
          <w:tcPr>
            <w:tcW w:w="6792" w:type="dxa"/>
            <w:tcBorders>
              <w:top w:val="nil"/>
              <w:left w:val="nil"/>
              <w:bottom w:val="single" w:sz="4" w:space="0" w:color="auto"/>
              <w:right w:val="single" w:sz="4" w:space="0" w:color="auto"/>
            </w:tcBorders>
            <w:shd w:val="clear" w:color="auto" w:fill="auto"/>
          </w:tcPr>
          <w:p w14:paraId="507C8286" w14:textId="77777777" w:rsidR="00774943" w:rsidRDefault="00774943" w:rsidP="00B800F0">
            <w:pPr>
              <w:rPr>
                <w:rFonts w:cs="Arial"/>
              </w:rPr>
            </w:pPr>
            <w:r>
              <w:rPr>
                <w:rFonts w:cs="Arial"/>
              </w:rPr>
              <w:t>Change password page</w:t>
            </w:r>
          </w:p>
          <w:p w14:paraId="50D352C9" w14:textId="6F278BC7" w:rsidR="006406B1" w:rsidRDefault="006406B1" w:rsidP="006406B1">
            <w:pPr>
              <w:rPr>
                <w:rFonts w:cs="Arial"/>
              </w:rPr>
            </w:pPr>
            <w:r>
              <w:rPr>
                <w:rFonts w:cs="Arial"/>
              </w:rPr>
              <w:t xml:space="preserve">System displays "Change password" page.  </w:t>
            </w:r>
            <w:r w:rsidR="00E44CAF">
              <w:rPr>
                <w:rFonts w:cs="Arial"/>
              </w:rPr>
              <w:t xml:space="preserve">The page displays the text, "For security purposes, your password must now be changed."  </w:t>
            </w:r>
            <w:r>
              <w:rPr>
                <w:rFonts w:cs="Arial"/>
              </w:rPr>
              <w:t>The page displays the following fields: &lt;username&gt; (labeled "Username")</w:t>
            </w:r>
            <w:r w:rsidR="0020531B">
              <w:rPr>
                <w:rFonts w:cs="Arial"/>
              </w:rPr>
              <w:t xml:space="preserve"> with user's username prefilled and viewable but not editable</w:t>
            </w:r>
            <w:r>
              <w:rPr>
                <w:rFonts w:cs="Arial"/>
              </w:rPr>
              <w:t>, &lt;new password&gt; (labeled "New Password")</w:t>
            </w:r>
            <w:r w:rsidR="00727916">
              <w:rPr>
                <w:rFonts w:cs="Arial"/>
              </w:rPr>
              <w:t xml:space="preserve"> and with adjacent text that says "</w:t>
            </w:r>
            <w:r w:rsidR="00D72815">
              <w:rPr>
                <w:rFonts w:cs="Arial"/>
              </w:rPr>
              <w:t xml:space="preserve">Password must consist of at least 8 characters and include at least one lowercase letter, one uppercase letter, and one special character </w:t>
            </w:r>
            <w:r w:rsidR="00727916">
              <w:rPr>
                <w:rFonts w:cs="Arial"/>
              </w:rPr>
              <w:t>"</w:t>
            </w:r>
            <w:r>
              <w:rPr>
                <w:rFonts w:cs="Arial"/>
              </w:rPr>
              <w:t xml:space="preserve">, &lt;verify new password&gt; (Labeled "Verify New Password"), </w:t>
            </w:r>
            <w:commentRangeStart w:id="26"/>
            <w:r>
              <w:rPr>
                <w:rFonts w:cs="Arial"/>
              </w:rPr>
              <w:t>&lt;question&gt; (Labeled "Question" and formatted as drop down list)</w:t>
            </w:r>
            <w:r w:rsidR="00727916">
              <w:rPr>
                <w:rFonts w:cs="Arial"/>
              </w:rPr>
              <w:t xml:space="preserve"> and with adjacent text that says "We will ask you this question if you forget your password"</w:t>
            </w:r>
            <w:r>
              <w:rPr>
                <w:rFonts w:cs="Arial"/>
              </w:rPr>
              <w:t>, &lt;answer&gt; (Labeled "Answer").</w:t>
            </w:r>
            <w:commentRangeEnd w:id="26"/>
            <w:r>
              <w:rPr>
                <w:rStyle w:val="CommentReference"/>
              </w:rPr>
              <w:commentReference w:id="26"/>
            </w:r>
          </w:p>
          <w:p w14:paraId="561BCD1F" w14:textId="77777777" w:rsidR="006406B1" w:rsidRDefault="006406B1" w:rsidP="006406B1">
            <w:pPr>
              <w:rPr>
                <w:rFonts w:cs="Arial"/>
              </w:rPr>
            </w:pPr>
            <w:r>
              <w:rPr>
                <w:rFonts w:cs="Arial"/>
              </w:rPr>
              <w:t>The questions that are available for the user to choose from in the "Question" drop down list are:</w:t>
            </w:r>
          </w:p>
          <w:p w14:paraId="039911E1" w14:textId="77777777" w:rsidR="006406B1" w:rsidRDefault="006406B1" w:rsidP="006406B1">
            <w:pPr>
              <w:rPr>
                <w:rFonts w:cs="Arial"/>
              </w:rPr>
            </w:pPr>
            <w:r>
              <w:rPr>
                <w:rFonts w:cs="Arial"/>
              </w:rPr>
              <w:lastRenderedPageBreak/>
              <w:t>- "What city were you born in?"</w:t>
            </w:r>
          </w:p>
          <w:p w14:paraId="224FA2A2" w14:textId="77777777" w:rsidR="006406B1" w:rsidRDefault="006406B1" w:rsidP="006406B1">
            <w:pPr>
              <w:rPr>
                <w:rFonts w:cs="Arial"/>
              </w:rPr>
            </w:pPr>
            <w:r>
              <w:rPr>
                <w:rFonts w:cs="Arial"/>
              </w:rPr>
              <w:t>- "What was the name of your first pet?"</w:t>
            </w:r>
          </w:p>
          <w:p w14:paraId="641ED5AD" w14:textId="77777777" w:rsidR="006406B1" w:rsidRDefault="006406B1" w:rsidP="006406B1">
            <w:pPr>
              <w:rPr>
                <w:rFonts w:cs="Arial"/>
              </w:rPr>
            </w:pPr>
            <w:r>
              <w:rPr>
                <w:rFonts w:cs="Arial"/>
              </w:rPr>
              <w:t>- "What is your mother's middle name?"</w:t>
            </w:r>
          </w:p>
          <w:p w14:paraId="0DF829DD" w14:textId="77777777" w:rsidR="006406B1" w:rsidRDefault="006406B1" w:rsidP="006406B1">
            <w:pPr>
              <w:rPr>
                <w:rFonts w:cs="Arial"/>
              </w:rPr>
            </w:pPr>
            <w:r>
              <w:rPr>
                <w:rFonts w:cs="Arial"/>
              </w:rPr>
              <w:t>- "What is the name of an elementary school you attended?"</w:t>
            </w:r>
          </w:p>
          <w:p w14:paraId="046AB8DD" w14:textId="2BCCF7A9" w:rsidR="006406B1" w:rsidRDefault="006406B1" w:rsidP="006406B1">
            <w:pPr>
              <w:rPr>
                <w:rFonts w:cs="Arial"/>
              </w:rPr>
            </w:pPr>
            <w:r>
              <w:rPr>
                <w:rFonts w:cs="Arial"/>
              </w:rPr>
              <w:t>The following fields allow and require user entry: &lt;</w:t>
            </w:r>
            <w:proofErr w:type="spellStart"/>
            <w:r>
              <w:rPr>
                <w:rFonts w:cs="Arial"/>
              </w:rPr>
              <w:t>n</w:t>
            </w:r>
            <w:r w:rsidR="00670E0A">
              <w:rPr>
                <w:rFonts w:cs="Arial"/>
              </w:rPr>
              <w:t>ew_password</w:t>
            </w:r>
            <w:proofErr w:type="spellEnd"/>
            <w:r w:rsidR="00670E0A">
              <w:rPr>
                <w:rFonts w:cs="Arial"/>
              </w:rPr>
              <w:t>&gt;, &lt;</w:t>
            </w:r>
            <w:proofErr w:type="spellStart"/>
            <w:r w:rsidR="00670E0A">
              <w:rPr>
                <w:rFonts w:cs="Arial"/>
              </w:rPr>
              <w:t>verify_new_</w:t>
            </w:r>
            <w:r>
              <w:rPr>
                <w:rFonts w:cs="Arial"/>
              </w:rPr>
              <w:t>password</w:t>
            </w:r>
            <w:proofErr w:type="spellEnd"/>
            <w:r>
              <w:rPr>
                <w:rFonts w:cs="Arial"/>
              </w:rPr>
              <w:t>&gt;, &lt;</w:t>
            </w:r>
            <w:proofErr w:type="spellStart"/>
            <w:r w:rsidR="00670E0A">
              <w:rPr>
                <w:rFonts w:cs="Arial"/>
              </w:rPr>
              <w:t>security_</w:t>
            </w:r>
            <w:r>
              <w:rPr>
                <w:rFonts w:cs="Arial"/>
              </w:rPr>
              <w:t>question</w:t>
            </w:r>
            <w:proofErr w:type="spellEnd"/>
            <w:r>
              <w:rPr>
                <w:rFonts w:cs="Arial"/>
              </w:rPr>
              <w:t>&gt; (drop down), &lt;</w:t>
            </w:r>
            <w:proofErr w:type="spellStart"/>
            <w:r w:rsidR="00670E0A">
              <w:rPr>
                <w:rFonts w:cs="Arial"/>
              </w:rPr>
              <w:t>security_question_</w:t>
            </w:r>
            <w:r>
              <w:rPr>
                <w:rFonts w:cs="Arial"/>
              </w:rPr>
              <w:t>answer</w:t>
            </w:r>
            <w:proofErr w:type="spellEnd"/>
            <w:r>
              <w:rPr>
                <w:rFonts w:cs="Arial"/>
              </w:rPr>
              <w:t>&gt;.</w:t>
            </w:r>
          </w:p>
          <w:p w14:paraId="6DDC29D7" w14:textId="43B03B1D" w:rsidR="006406B1" w:rsidRPr="003C6743" w:rsidRDefault="006406B1" w:rsidP="00B800F0">
            <w:pPr>
              <w:rPr>
                <w:rFonts w:cs="Arial"/>
              </w:rPr>
            </w:pPr>
            <w:r>
              <w:rPr>
                <w:rFonts w:cs="Arial"/>
              </w:rPr>
              <w:t xml:space="preserve">There </w:t>
            </w:r>
            <w:r w:rsidR="00727916">
              <w:rPr>
                <w:rFonts w:cs="Arial"/>
              </w:rPr>
              <w:t xml:space="preserve">is only one button the user can click on, </w:t>
            </w:r>
            <w:r>
              <w:rPr>
                <w:rFonts w:cs="Arial"/>
              </w:rPr>
              <w:t xml:space="preserve">"Save".  </w:t>
            </w:r>
            <w:r w:rsidR="00727916">
              <w:rPr>
                <w:rFonts w:cs="Arial"/>
              </w:rPr>
              <w:t>To abandon, the user must close the page.</w:t>
            </w:r>
          </w:p>
        </w:tc>
      </w:tr>
      <w:tr w:rsidR="00913648" w:rsidRPr="003C6743" w14:paraId="2084E150"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4C53145" w14:textId="1063021E"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BFFD526" w14:textId="74A53C88" w:rsidR="00913648" w:rsidRPr="003C6743" w:rsidRDefault="002B5BAE" w:rsidP="003A0965">
            <w:pPr>
              <w:rPr>
                <w:rFonts w:cs="Arial"/>
              </w:rPr>
            </w:pPr>
            <w:r>
              <w:rPr>
                <w:rFonts w:cs="Arial"/>
              </w:rPr>
              <w:t>B4</w:t>
            </w:r>
          </w:p>
          <w:p w14:paraId="40A0C54F" w14:textId="77777777" w:rsidR="00913648" w:rsidRPr="003C6743" w:rsidRDefault="00913648" w:rsidP="003A0965">
            <w:pPr>
              <w:rPr>
                <w:rFonts w:cs="Arial"/>
              </w:rPr>
            </w:pPr>
          </w:p>
        </w:tc>
        <w:tc>
          <w:tcPr>
            <w:tcW w:w="6792" w:type="dxa"/>
            <w:tcBorders>
              <w:top w:val="nil"/>
              <w:left w:val="nil"/>
              <w:bottom w:val="single" w:sz="4" w:space="0" w:color="auto"/>
              <w:right w:val="single" w:sz="4" w:space="0" w:color="auto"/>
            </w:tcBorders>
            <w:shd w:val="clear" w:color="auto" w:fill="auto"/>
          </w:tcPr>
          <w:p w14:paraId="676B0552" w14:textId="0AD79762" w:rsidR="008F6B20" w:rsidRDefault="008F6B20" w:rsidP="00774943">
            <w:pPr>
              <w:rPr>
                <w:rFonts w:cs="Arial"/>
              </w:rPr>
            </w:pPr>
            <w:r>
              <w:rPr>
                <w:rFonts w:cs="Arial"/>
              </w:rPr>
              <w:t>User clicks "</w:t>
            </w:r>
            <w:r w:rsidR="00774943">
              <w:rPr>
                <w:rFonts w:cs="Arial"/>
              </w:rPr>
              <w:t>Save</w:t>
            </w:r>
            <w:r>
              <w:rPr>
                <w:rFonts w:cs="Arial"/>
              </w:rPr>
              <w:t>"</w:t>
            </w:r>
          </w:p>
          <w:p w14:paraId="21024136" w14:textId="77777777" w:rsidR="008F6B20" w:rsidRDefault="008F6B20" w:rsidP="008F6B20">
            <w:pPr>
              <w:rPr>
                <w:rFonts w:cs="Arial"/>
              </w:rPr>
            </w:pPr>
            <w:r>
              <w:rPr>
                <w:rFonts w:cs="Arial"/>
              </w:rPr>
              <w:t>System does validation as follows:</w:t>
            </w:r>
          </w:p>
          <w:p w14:paraId="6E8C7E92" w14:textId="601D0BA8" w:rsidR="008F6B20" w:rsidRDefault="00D72815" w:rsidP="008F6B20">
            <w:pPr>
              <w:rPr>
                <w:rFonts w:cs="Arial"/>
              </w:rPr>
            </w:pPr>
            <w:r>
              <w:rPr>
                <w:rFonts w:cs="Arial"/>
              </w:rPr>
              <w:t xml:space="preserve">1. </w:t>
            </w:r>
            <w:r w:rsidR="008F6B20">
              <w:rPr>
                <w:rFonts w:cs="Arial"/>
              </w:rPr>
              <w:t>All editable fields must have entries</w:t>
            </w:r>
          </w:p>
          <w:p w14:paraId="1EE08B98" w14:textId="55552351" w:rsidR="008F6B20" w:rsidRDefault="00D72815" w:rsidP="008F6B20">
            <w:pPr>
              <w:rPr>
                <w:rFonts w:cs="Arial"/>
              </w:rPr>
            </w:pPr>
            <w:r>
              <w:rPr>
                <w:rFonts w:cs="Arial"/>
              </w:rPr>
              <w:t xml:space="preserve">2. </w:t>
            </w:r>
            <w:r w:rsidR="008F6B20">
              <w:rPr>
                <w:rFonts w:cs="Arial"/>
              </w:rPr>
              <w:t>&lt;</w:t>
            </w:r>
            <w:proofErr w:type="gramStart"/>
            <w:r w:rsidR="008F6B20">
              <w:rPr>
                <w:rFonts w:cs="Arial"/>
              </w:rPr>
              <w:t>new</w:t>
            </w:r>
            <w:proofErr w:type="gramEnd"/>
            <w:r w:rsidR="008F6B20">
              <w:rPr>
                <w:rFonts w:cs="Arial"/>
              </w:rPr>
              <w:t xml:space="preserve"> password&gt; and &lt;verify new password&gt; must match</w:t>
            </w:r>
          </w:p>
          <w:p w14:paraId="3E38BADC" w14:textId="758037A9" w:rsidR="00D72815" w:rsidRDefault="00D72815" w:rsidP="008F6B20">
            <w:pPr>
              <w:rPr>
                <w:rFonts w:cs="Arial"/>
              </w:rPr>
            </w:pPr>
            <w:r>
              <w:rPr>
                <w:rFonts w:cs="Arial"/>
              </w:rPr>
              <w:t>3. &lt;</w:t>
            </w:r>
            <w:proofErr w:type="gramStart"/>
            <w:r>
              <w:rPr>
                <w:rFonts w:cs="Arial"/>
              </w:rPr>
              <w:t>new</w:t>
            </w:r>
            <w:proofErr w:type="gramEnd"/>
            <w:r>
              <w:rPr>
                <w:rFonts w:cs="Arial"/>
              </w:rPr>
              <w:t xml:space="preserve"> password&gt; must meet security policy requirement (consist of at least 8 characters and include at least one lowercase letter, one uppercase letter, and one special character)</w:t>
            </w:r>
          </w:p>
          <w:p w14:paraId="52E44814" w14:textId="20563B84" w:rsidR="00D72815" w:rsidRDefault="00D72815" w:rsidP="008F6B20">
            <w:pPr>
              <w:rPr>
                <w:rFonts w:cs="Arial"/>
              </w:rPr>
            </w:pPr>
            <w:r>
              <w:rPr>
                <w:rFonts w:cs="Arial"/>
              </w:rPr>
              <w:t>4. &lt;</w:t>
            </w:r>
            <w:proofErr w:type="gramStart"/>
            <w:r>
              <w:rPr>
                <w:rFonts w:cs="Arial"/>
              </w:rPr>
              <w:t>new</w:t>
            </w:r>
            <w:proofErr w:type="gramEnd"/>
            <w:r>
              <w:rPr>
                <w:rFonts w:cs="Arial"/>
              </w:rPr>
              <w:t xml:space="preserve"> password&gt; must not match a previously used password for the user.</w:t>
            </w:r>
          </w:p>
          <w:p w14:paraId="7979C0A3" w14:textId="11B6C17F" w:rsidR="008F6B20" w:rsidRDefault="008F6B20" w:rsidP="008F6B20">
            <w:pPr>
              <w:rPr>
                <w:rFonts w:cs="Arial"/>
              </w:rPr>
            </w:pPr>
            <w:r>
              <w:rPr>
                <w:rFonts w:cs="Arial"/>
              </w:rPr>
              <w:t xml:space="preserve">If field(s) </w:t>
            </w:r>
            <w:proofErr w:type="gramStart"/>
            <w:r>
              <w:rPr>
                <w:rFonts w:cs="Arial"/>
              </w:rPr>
              <w:t>do</w:t>
            </w:r>
            <w:proofErr w:type="gramEnd"/>
            <w:r>
              <w:rPr>
                <w:rFonts w:cs="Arial"/>
              </w:rPr>
              <w:t xml:space="preserve"> </w:t>
            </w:r>
            <w:r w:rsidR="0020531B">
              <w:rPr>
                <w:rFonts w:cs="Arial"/>
              </w:rPr>
              <w:t>not have an entry, redisplay B</w:t>
            </w:r>
            <w:r>
              <w:rPr>
                <w:rFonts w:cs="Arial"/>
              </w:rPr>
              <w:t>2</w:t>
            </w:r>
            <w:r w:rsidR="0020531B">
              <w:rPr>
                <w:rFonts w:cs="Arial"/>
              </w:rPr>
              <w:t xml:space="preserve"> with informative M1</w:t>
            </w:r>
            <w:r>
              <w:rPr>
                <w:rFonts w:cs="Arial"/>
              </w:rPr>
              <w:t xml:space="preserve"> text next to the field(s) that are missing entries.</w:t>
            </w:r>
          </w:p>
          <w:p w14:paraId="4EE028C5" w14:textId="5F62DD03" w:rsidR="008F6B20" w:rsidRDefault="008F6B20" w:rsidP="008F6B20">
            <w:pPr>
              <w:rPr>
                <w:rFonts w:cs="Arial"/>
              </w:rPr>
            </w:pPr>
            <w:r>
              <w:rPr>
                <w:rFonts w:cs="Arial"/>
              </w:rPr>
              <w:t>If &lt;new password&gt; and &lt;verify new passw</w:t>
            </w:r>
            <w:r w:rsidR="0020531B">
              <w:rPr>
                <w:rFonts w:cs="Arial"/>
              </w:rPr>
              <w:t>ord&gt; do not match, redisplay B2 with informative M3</w:t>
            </w:r>
            <w:r>
              <w:rPr>
                <w:rFonts w:cs="Arial"/>
              </w:rPr>
              <w:t xml:space="preserve"> text next to the &lt;verify new password&gt; field.</w:t>
            </w:r>
          </w:p>
          <w:p w14:paraId="27360AF3" w14:textId="77777777" w:rsidR="00774943" w:rsidRDefault="0020531B" w:rsidP="00774943">
            <w:pPr>
              <w:rPr>
                <w:rFonts w:cs="Arial"/>
              </w:rPr>
            </w:pPr>
            <w:r>
              <w:rPr>
                <w:rFonts w:cs="Arial"/>
              </w:rPr>
              <w:t>If &lt;new password&gt; is the same as a previously used password, redisplay B2 with informative M8 text next to the &lt;new password&gt; field.</w:t>
            </w:r>
          </w:p>
          <w:p w14:paraId="3FFB2345" w14:textId="5F4ED781" w:rsidR="00D72815" w:rsidRPr="003C6743" w:rsidRDefault="00D72815" w:rsidP="00774943">
            <w:pPr>
              <w:rPr>
                <w:rFonts w:cs="Arial"/>
              </w:rPr>
            </w:pPr>
            <w:r>
              <w:rPr>
                <w:rFonts w:cs="Arial"/>
              </w:rPr>
              <w:t>If &lt;new password&gt; does not meet security policy requirement, redisplay B2 with informative M2 text next to the &lt;new password&gt; field.</w:t>
            </w:r>
          </w:p>
        </w:tc>
      </w:tr>
      <w:tr w:rsidR="00913648" w:rsidRPr="003C6743" w14:paraId="6B610873"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24C48C56" w14:textId="57F5CC52" w:rsidR="00913648" w:rsidRPr="003C6743" w:rsidRDefault="00913648" w:rsidP="003A0965">
            <w:pPr>
              <w:rPr>
                <w:rFonts w:cs="Arial"/>
                <w:b/>
                <w:bCs/>
                <w:color w:val="000000"/>
              </w:rPr>
            </w:pPr>
          </w:p>
        </w:tc>
        <w:tc>
          <w:tcPr>
            <w:tcW w:w="1230" w:type="dxa"/>
            <w:tcBorders>
              <w:top w:val="nil"/>
              <w:left w:val="nil"/>
              <w:bottom w:val="single" w:sz="4" w:space="0" w:color="auto"/>
              <w:right w:val="single" w:sz="4" w:space="0" w:color="auto"/>
            </w:tcBorders>
            <w:shd w:val="clear" w:color="auto" w:fill="auto"/>
          </w:tcPr>
          <w:p w14:paraId="234883A7" w14:textId="41734E44" w:rsidR="00913648" w:rsidRPr="003C6743" w:rsidRDefault="00833803" w:rsidP="003A0965">
            <w:pPr>
              <w:rPr>
                <w:rFonts w:cs="Arial"/>
              </w:rPr>
            </w:pPr>
            <w:r>
              <w:rPr>
                <w:rFonts w:cs="Arial"/>
              </w:rPr>
              <w:t>B</w:t>
            </w:r>
            <w:r w:rsidR="002B5BAE">
              <w:rPr>
                <w:rFonts w:cs="Arial"/>
              </w:rPr>
              <w:t>5</w:t>
            </w:r>
          </w:p>
        </w:tc>
        <w:tc>
          <w:tcPr>
            <w:tcW w:w="6792" w:type="dxa"/>
            <w:tcBorders>
              <w:top w:val="nil"/>
              <w:left w:val="nil"/>
              <w:bottom w:val="single" w:sz="4" w:space="0" w:color="auto"/>
              <w:right w:val="single" w:sz="4" w:space="0" w:color="auto"/>
            </w:tcBorders>
            <w:shd w:val="clear" w:color="auto" w:fill="auto"/>
          </w:tcPr>
          <w:p w14:paraId="321F071F" w14:textId="4E8DD9BC" w:rsidR="004E07E1" w:rsidRPr="003C6743" w:rsidRDefault="0020531B" w:rsidP="00D542D0">
            <w:pPr>
              <w:rPr>
                <w:rFonts w:cs="Arial"/>
              </w:rPr>
            </w:pPr>
            <w:r>
              <w:rPr>
                <w:rFonts w:cs="Arial"/>
              </w:rPr>
              <w:t xml:space="preserve">Return user to </w:t>
            </w:r>
            <w:r w:rsidR="00263A54">
              <w:rPr>
                <w:rFonts w:cs="Arial"/>
              </w:rPr>
              <w:t xml:space="preserve">step </w:t>
            </w:r>
            <w:r>
              <w:rPr>
                <w:rFonts w:cs="Arial"/>
              </w:rPr>
              <w:t>B</w:t>
            </w:r>
            <w:r w:rsidR="002B5BAE">
              <w:rPr>
                <w:rFonts w:cs="Arial"/>
              </w:rPr>
              <w:t>1</w:t>
            </w:r>
          </w:p>
        </w:tc>
      </w:tr>
      <w:tr w:rsidR="00076385" w:rsidRPr="003C6743" w14:paraId="33BBBDDE"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54C549E4"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2FB0955B" w14:textId="116B9C15" w:rsidR="00076385" w:rsidRPr="003C6743" w:rsidRDefault="00076385" w:rsidP="007074AD">
            <w:pPr>
              <w:rPr>
                <w:rFonts w:cs="Arial"/>
              </w:rPr>
            </w:pPr>
            <w:r>
              <w:rPr>
                <w:rFonts w:cs="Arial"/>
              </w:rPr>
              <w:t>B</w:t>
            </w:r>
            <w:r w:rsidR="002B5BAE">
              <w:rPr>
                <w:rFonts w:cs="Arial"/>
              </w:rPr>
              <w:t>6</w:t>
            </w:r>
          </w:p>
        </w:tc>
        <w:tc>
          <w:tcPr>
            <w:tcW w:w="6792" w:type="dxa"/>
            <w:tcBorders>
              <w:top w:val="nil"/>
              <w:left w:val="nil"/>
              <w:bottom w:val="single" w:sz="4" w:space="0" w:color="auto"/>
              <w:right w:val="single" w:sz="4" w:space="0" w:color="auto"/>
            </w:tcBorders>
            <w:shd w:val="clear" w:color="auto" w:fill="auto"/>
          </w:tcPr>
          <w:p w14:paraId="2E9F6393" w14:textId="32E6EBEC" w:rsidR="00076385" w:rsidRPr="003C6743" w:rsidRDefault="00263A54" w:rsidP="007074AD">
            <w:pPr>
              <w:tabs>
                <w:tab w:val="center" w:pos="3391"/>
              </w:tabs>
              <w:rPr>
                <w:rFonts w:cs="Arial"/>
              </w:rPr>
            </w:pPr>
            <w:r>
              <w:rPr>
                <w:rFonts w:cs="Arial"/>
              </w:rPr>
              <w:t>Paid Site home page.</w:t>
            </w:r>
          </w:p>
        </w:tc>
      </w:tr>
      <w:tr w:rsidR="00913648" w:rsidRPr="003C6743" w14:paraId="237CE568" w14:textId="77777777" w:rsidTr="0035755C">
        <w:trPr>
          <w:trHeight w:val="510"/>
        </w:trPr>
        <w:tc>
          <w:tcPr>
            <w:tcW w:w="1697" w:type="dxa"/>
            <w:tcBorders>
              <w:top w:val="nil"/>
              <w:left w:val="single" w:sz="4" w:space="0" w:color="auto"/>
              <w:bottom w:val="single" w:sz="4" w:space="0" w:color="auto"/>
              <w:right w:val="single" w:sz="4" w:space="0" w:color="auto"/>
            </w:tcBorders>
            <w:shd w:val="clear" w:color="auto" w:fill="auto"/>
          </w:tcPr>
          <w:p w14:paraId="17582752" w14:textId="463D9461" w:rsidR="00913648" w:rsidRPr="003C6743" w:rsidRDefault="00913648" w:rsidP="003A0965">
            <w:pPr>
              <w:rPr>
                <w:rFonts w:cs="Arial"/>
                <w:b/>
                <w:bCs/>
                <w:color w:val="000000"/>
              </w:rPr>
            </w:pPr>
            <w:r w:rsidRPr="003C6743">
              <w:rPr>
                <w:rFonts w:cs="Arial"/>
                <w:b/>
                <w:bCs/>
                <w:color w:val="000000"/>
              </w:rPr>
              <w:t>Post-</w:t>
            </w:r>
          </w:p>
          <w:p w14:paraId="2BE9396D" w14:textId="77777777" w:rsidR="00913648" w:rsidRPr="003C6743" w:rsidRDefault="00913648" w:rsidP="003A0965">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769A34C3" w14:textId="34471373" w:rsidR="00244618" w:rsidRPr="002956AF" w:rsidRDefault="002B5BAE" w:rsidP="00244618">
            <w:pPr>
              <w:numPr>
                <w:ilvl w:val="0"/>
                <w:numId w:val="21"/>
              </w:numPr>
              <w:overflowPunct/>
              <w:autoSpaceDE/>
              <w:autoSpaceDN/>
              <w:adjustRightInd/>
              <w:spacing w:after="0"/>
              <w:textAlignment w:val="auto"/>
              <w:rPr>
                <w:rFonts w:cs="Arial"/>
              </w:rPr>
            </w:pPr>
            <w:r>
              <w:rPr>
                <w:rFonts w:cs="Arial"/>
              </w:rPr>
              <w:t>Logged in user</w:t>
            </w:r>
          </w:p>
          <w:p w14:paraId="6EAD7608" w14:textId="77777777" w:rsidR="002B5BAE" w:rsidRDefault="002B5BAE" w:rsidP="00207731">
            <w:pPr>
              <w:numPr>
                <w:ilvl w:val="0"/>
                <w:numId w:val="21"/>
              </w:numPr>
              <w:overflowPunct/>
              <w:autoSpaceDE/>
              <w:autoSpaceDN/>
              <w:adjustRightInd/>
              <w:spacing w:after="0"/>
              <w:textAlignment w:val="auto"/>
              <w:rPr>
                <w:rFonts w:cs="Arial"/>
              </w:rPr>
            </w:pPr>
            <w:r>
              <w:rPr>
                <w:rFonts w:cs="Arial"/>
              </w:rPr>
              <w:t>Updated user account with new password along with date/time stamp that new password was established</w:t>
            </w:r>
          </w:p>
          <w:p w14:paraId="414231CA" w14:textId="2812A76B" w:rsidR="002B5BAE" w:rsidRPr="002B5BAE" w:rsidRDefault="002B5BAE" w:rsidP="00207731">
            <w:pPr>
              <w:numPr>
                <w:ilvl w:val="0"/>
                <w:numId w:val="21"/>
              </w:numPr>
              <w:overflowPunct/>
              <w:autoSpaceDE/>
              <w:autoSpaceDN/>
              <w:adjustRightInd/>
              <w:spacing w:after="0"/>
              <w:textAlignment w:val="auto"/>
              <w:rPr>
                <w:rFonts w:cs="Arial"/>
              </w:rPr>
            </w:pPr>
            <w:r>
              <w:rPr>
                <w:rFonts w:cs="Arial"/>
              </w:rPr>
              <w:t>Saved record of old password so it can be checked when new passwords are established (to make sure old passwords are not reused)</w:t>
            </w:r>
          </w:p>
        </w:tc>
      </w:tr>
      <w:tr w:rsidR="00913648" w:rsidRPr="003C6743" w14:paraId="15CF7695" w14:textId="77777777"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09798427" w14:textId="0F95F9A9" w:rsidR="00913648" w:rsidRPr="003C6743" w:rsidRDefault="00913648" w:rsidP="003A0965">
            <w:pPr>
              <w:rPr>
                <w:rFonts w:cs="Arial"/>
              </w:rPr>
            </w:pPr>
          </w:p>
        </w:tc>
      </w:tr>
      <w:tr w:rsidR="00913648" w:rsidRPr="003C6743" w14:paraId="40E0B94A"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304DE43"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14:paraId="7CCF89A7" w14:textId="458A85A4" w:rsidR="00913648" w:rsidRPr="003C6743" w:rsidRDefault="008D6A93" w:rsidP="003A0965">
            <w:pPr>
              <w:rPr>
                <w:rFonts w:cs="Arial"/>
                <w:b/>
              </w:rPr>
            </w:pPr>
            <w:r>
              <w:rPr>
                <w:rFonts w:cs="Arial"/>
                <w:b/>
              </w:rPr>
              <w:t>Authenticated user initiated password change</w:t>
            </w:r>
          </w:p>
        </w:tc>
      </w:tr>
      <w:tr w:rsidR="00913648" w:rsidRPr="003C6743" w14:paraId="74BD2572"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08311BD6" w14:textId="77777777"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14:paraId="5F058CF3" w14:textId="77777777"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72FD268F" w14:textId="3F64D434" w:rsidR="00913648" w:rsidRPr="003C6743" w:rsidRDefault="008D6A93" w:rsidP="002D71CF">
            <w:pPr>
              <w:rPr>
                <w:rFonts w:cs="Arial"/>
              </w:rPr>
            </w:pPr>
            <w:r>
              <w:rPr>
                <w:rFonts w:cs="Arial"/>
              </w:rPr>
              <w:t>User selects Personal Setup/Change Password</w:t>
            </w:r>
          </w:p>
        </w:tc>
      </w:tr>
      <w:tr w:rsidR="00913648" w:rsidRPr="003C6743" w14:paraId="684D9C9F" w14:textId="77777777"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14:paraId="17527D07" w14:textId="77777777"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14:paraId="52933DB3" w14:textId="77777777"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75B2D2CB" w14:textId="3618351E" w:rsidR="00884F31" w:rsidRPr="003C6743" w:rsidRDefault="008D39F1" w:rsidP="002D71CF">
            <w:pPr>
              <w:rPr>
                <w:rFonts w:cs="Arial"/>
              </w:rPr>
            </w:pPr>
            <w:r>
              <w:rPr>
                <w:rFonts w:cs="Arial"/>
              </w:rPr>
              <w:t xml:space="preserve">User delivered to A3.1 of Alternate Flow A3 in </w:t>
            </w:r>
            <w:r w:rsidR="008D6A93">
              <w:rPr>
                <w:rFonts w:cs="Arial"/>
              </w:rPr>
              <w:t>"use case personal account info 06122013.docx" for details on how this works.</w:t>
            </w:r>
          </w:p>
        </w:tc>
      </w:tr>
      <w:tr w:rsidR="00913648" w:rsidRPr="003C6743" w14:paraId="4ECA9491" w14:textId="77777777"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14:paraId="047E68BD" w14:textId="77777777" w:rsidR="00913648" w:rsidRPr="003C6743" w:rsidRDefault="00913648" w:rsidP="003A0965">
            <w:pPr>
              <w:rPr>
                <w:rFonts w:cs="Arial"/>
                <w:b/>
                <w:bCs/>
                <w:color w:val="000000"/>
              </w:rPr>
            </w:pPr>
            <w:r w:rsidRPr="003C6743">
              <w:rPr>
                <w:rFonts w:cs="Arial"/>
                <w:b/>
                <w:bCs/>
                <w:color w:val="000000"/>
              </w:rPr>
              <w:lastRenderedPageBreak/>
              <w:t>Post</w:t>
            </w:r>
            <w:r>
              <w:rPr>
                <w:rFonts w:cs="Arial"/>
                <w:b/>
                <w:bCs/>
                <w:color w:val="000000"/>
              </w:rPr>
              <w:t>-</w:t>
            </w:r>
          </w:p>
          <w:p w14:paraId="0084E07F" w14:textId="77777777" w:rsidR="00913648" w:rsidRPr="003C6743" w:rsidRDefault="00913648" w:rsidP="003A0965">
            <w:pPr>
              <w:rPr>
                <w:rFonts w:cs="Arial"/>
                <w:b/>
                <w:bCs/>
                <w:color w:val="000000"/>
              </w:rPr>
            </w:pPr>
            <w:proofErr w:type="gramStart"/>
            <w:r w:rsidRPr="003C6743">
              <w:rPr>
                <w:rFonts w:cs="Arial"/>
                <w:b/>
                <w:bCs/>
                <w:color w:val="000000"/>
              </w:rPr>
              <w:t>conditions</w:t>
            </w:r>
            <w:proofErr w:type="gramEnd"/>
          </w:p>
        </w:tc>
        <w:tc>
          <w:tcPr>
            <w:tcW w:w="8022" w:type="dxa"/>
            <w:gridSpan w:val="2"/>
            <w:tcBorders>
              <w:top w:val="single" w:sz="4" w:space="0" w:color="auto"/>
              <w:left w:val="nil"/>
              <w:bottom w:val="single" w:sz="4" w:space="0" w:color="auto"/>
              <w:right w:val="single" w:sz="4" w:space="0" w:color="auto"/>
            </w:tcBorders>
            <w:shd w:val="clear" w:color="auto" w:fill="auto"/>
          </w:tcPr>
          <w:p w14:paraId="04A526B5" w14:textId="4BA74D19" w:rsidR="00913648" w:rsidRPr="003C6743" w:rsidRDefault="00913648" w:rsidP="00913648">
            <w:pPr>
              <w:numPr>
                <w:ilvl w:val="0"/>
                <w:numId w:val="20"/>
              </w:numPr>
              <w:overflowPunct/>
              <w:autoSpaceDE/>
              <w:autoSpaceDN/>
              <w:adjustRightInd/>
              <w:spacing w:after="0"/>
              <w:textAlignment w:val="auto"/>
              <w:rPr>
                <w:rFonts w:cs="Arial"/>
              </w:rPr>
            </w:pPr>
          </w:p>
        </w:tc>
      </w:tr>
      <w:tr w:rsidR="00913648" w:rsidRPr="003C6743" w14:paraId="7337D9DA"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4CB26775" w14:textId="77777777" w:rsidR="00913648" w:rsidRPr="003C6743" w:rsidRDefault="00913648" w:rsidP="003A0965">
            <w:pPr>
              <w:rPr>
                <w:rFonts w:cs="Arial"/>
              </w:rPr>
            </w:pPr>
            <w:r w:rsidRPr="003C6743">
              <w:rPr>
                <w:rFonts w:cs="Arial"/>
              </w:rPr>
              <w:t> </w:t>
            </w:r>
          </w:p>
        </w:tc>
      </w:tr>
      <w:tr w:rsidR="00913648" w:rsidRPr="003C6743" w14:paraId="3504300D"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253D3E79" w14:textId="77777777" w:rsidR="00BF10BF" w:rsidRDefault="00BF10BF" w:rsidP="003A0965">
            <w:pPr>
              <w:rPr>
                <w:rFonts w:cs="Arial"/>
                <w:b/>
                <w:bCs/>
                <w:color w:val="000000"/>
              </w:rPr>
            </w:pPr>
          </w:p>
          <w:p w14:paraId="40AD850B"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14:paraId="5BD5D2C8" w14:textId="291CB68B" w:rsidR="00913648" w:rsidRPr="00F675F9" w:rsidRDefault="00244618" w:rsidP="00D37702">
            <w:pPr>
              <w:rPr>
                <w:rFonts w:cs="Arial"/>
                <w:b/>
              </w:rPr>
            </w:pPr>
            <w:r>
              <w:rPr>
                <w:rFonts w:cs="Arial"/>
                <w:b/>
              </w:rPr>
              <w:t>Non authenticated user clicks "lost password" link</w:t>
            </w:r>
          </w:p>
        </w:tc>
      </w:tr>
      <w:tr w:rsidR="00913648" w:rsidRPr="003C6743" w14:paraId="4138A4F1"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7CB4440D"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AA3A50E" w14:textId="77777777" w:rsidR="00913648" w:rsidRPr="003C6743" w:rsidRDefault="00913648" w:rsidP="003A0965">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0987FE6F" w14:textId="0C72C93D" w:rsidR="00913648" w:rsidRPr="003C6743" w:rsidRDefault="00376E92" w:rsidP="003A0965">
            <w:pPr>
              <w:rPr>
                <w:rFonts w:cs="Arial"/>
              </w:rPr>
            </w:pPr>
            <w:r>
              <w:rPr>
                <w:rFonts w:cs="Arial"/>
              </w:rPr>
              <w:t>User clicks on "Can't recall your password</w:t>
            </w:r>
            <w:r w:rsidR="000E4919">
              <w:rPr>
                <w:rFonts w:cs="Arial"/>
              </w:rPr>
              <w:t>?</w:t>
            </w:r>
            <w:r>
              <w:rPr>
                <w:rFonts w:cs="Arial"/>
              </w:rPr>
              <w:t>" on the sign in page</w:t>
            </w:r>
          </w:p>
        </w:tc>
      </w:tr>
      <w:tr w:rsidR="00376E92" w:rsidRPr="003C6743" w14:paraId="57F78813"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2877A269" w14:textId="77777777" w:rsidR="00376E92" w:rsidRPr="003C6743" w:rsidRDefault="00376E92" w:rsidP="00376E92">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109E6BA4" w14:textId="77777777" w:rsidR="00376E92" w:rsidRPr="003C6743" w:rsidRDefault="00376E92" w:rsidP="00376E92">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1D4FE5B2" w14:textId="1A38F75D" w:rsidR="00376E92" w:rsidRDefault="00376E92" w:rsidP="00376E92">
            <w:pPr>
              <w:rPr>
                <w:rFonts w:cs="Arial"/>
              </w:rPr>
            </w:pPr>
            <w:r>
              <w:rPr>
                <w:rFonts w:cs="Arial"/>
              </w:rPr>
              <w:t>Enter your Username</w:t>
            </w:r>
            <w:r w:rsidR="000E4919">
              <w:rPr>
                <w:rFonts w:cs="Arial"/>
              </w:rPr>
              <w:t xml:space="preserve"> page.  The page is titled "Reset Password" below which it says, "Enter your </w:t>
            </w:r>
            <w:proofErr w:type="spellStart"/>
            <w:r w:rsidR="000E4919">
              <w:rPr>
                <w:rFonts w:cs="Arial"/>
              </w:rPr>
              <w:t>Cosentium</w:t>
            </w:r>
            <w:proofErr w:type="spellEnd"/>
            <w:r w:rsidR="000E4919">
              <w:rPr>
                <w:rFonts w:cs="Arial"/>
              </w:rPr>
              <w:t xml:space="preserve"> Username below.  A temporary password will be sent to the email address associated with your account.  Username is always in</w:t>
            </w:r>
            <w:r w:rsidR="00F77E72">
              <w:rPr>
                <w:rFonts w:cs="Arial"/>
              </w:rPr>
              <w:t xml:space="preserve"> the form of an email address."  Below these instructions </w:t>
            </w:r>
            <w:proofErr w:type="gramStart"/>
            <w:r w:rsidR="00F77E72">
              <w:rPr>
                <w:rFonts w:cs="Arial"/>
              </w:rPr>
              <w:t>is</w:t>
            </w:r>
            <w:proofErr w:type="gramEnd"/>
            <w:r w:rsidR="00F77E72">
              <w:rPr>
                <w:rFonts w:cs="Arial"/>
              </w:rPr>
              <w:t xml:space="preserve"> the label "Username" and an adjacent text entry field.  Below these is a button labeled "Submit".  </w:t>
            </w:r>
          </w:p>
          <w:p w14:paraId="28942FB9" w14:textId="2A807687" w:rsidR="000E4919" w:rsidRPr="003C6743" w:rsidRDefault="000E4919" w:rsidP="00376E92">
            <w:pPr>
              <w:rPr>
                <w:rFonts w:cs="Arial"/>
              </w:rPr>
            </w:pPr>
          </w:p>
        </w:tc>
      </w:tr>
      <w:tr w:rsidR="00376E92" w:rsidRPr="003C6743" w14:paraId="21812EE6"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4E2C1FC3" w14:textId="1D2BB08A" w:rsidR="00376E92" w:rsidRPr="003C6743" w:rsidRDefault="00376E92" w:rsidP="00376E92">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0DCB5409" w14:textId="604B7165" w:rsidR="00376E92" w:rsidRPr="003C6743" w:rsidRDefault="00376E92" w:rsidP="00376E92">
            <w:pPr>
              <w:rPr>
                <w:rFonts w:cs="Arial"/>
              </w:rPr>
            </w:pPr>
            <w:r>
              <w:rPr>
                <w:rFonts w:cs="Arial"/>
              </w:rPr>
              <w:t>A2.3</w:t>
            </w:r>
          </w:p>
        </w:tc>
        <w:tc>
          <w:tcPr>
            <w:tcW w:w="6792" w:type="dxa"/>
            <w:tcBorders>
              <w:top w:val="nil"/>
              <w:left w:val="nil"/>
              <w:bottom w:val="single" w:sz="4" w:space="0" w:color="auto"/>
              <w:right w:val="single" w:sz="4" w:space="0" w:color="auto"/>
            </w:tcBorders>
            <w:shd w:val="clear" w:color="auto" w:fill="auto"/>
          </w:tcPr>
          <w:p w14:paraId="167674D1" w14:textId="77777777" w:rsidR="00F77E72" w:rsidRDefault="00F77E72" w:rsidP="00376E92">
            <w:pPr>
              <w:rPr>
                <w:rFonts w:cs="Arial"/>
              </w:rPr>
            </w:pPr>
            <w:r>
              <w:rPr>
                <w:rFonts w:cs="Arial"/>
              </w:rPr>
              <w:t>Submit.</w:t>
            </w:r>
          </w:p>
          <w:p w14:paraId="28238792" w14:textId="77777777" w:rsidR="00F77E72" w:rsidRDefault="00F77E72" w:rsidP="00376E92">
            <w:pPr>
              <w:rPr>
                <w:rFonts w:cs="Arial"/>
              </w:rPr>
            </w:pPr>
            <w:r>
              <w:rPr>
                <w:rFonts w:cs="Arial"/>
              </w:rPr>
              <w:t>System does validation as follows:</w:t>
            </w:r>
          </w:p>
          <w:p w14:paraId="13E17278" w14:textId="1E2D9B48" w:rsidR="00F77E72" w:rsidRDefault="00F77E72" w:rsidP="00376E92">
            <w:pPr>
              <w:rPr>
                <w:rFonts w:cs="Arial"/>
              </w:rPr>
            </w:pPr>
            <w:r>
              <w:rPr>
                <w:rFonts w:cs="Arial"/>
              </w:rPr>
              <w:t>1. Username must be in the form of an email address</w:t>
            </w:r>
          </w:p>
          <w:p w14:paraId="56AAE7C1" w14:textId="62D1343D" w:rsidR="00F77E72" w:rsidRDefault="00F77E72" w:rsidP="00376E92">
            <w:pPr>
              <w:rPr>
                <w:rFonts w:cs="Arial"/>
              </w:rPr>
            </w:pPr>
            <w:r>
              <w:rPr>
                <w:rFonts w:cs="Arial"/>
              </w:rPr>
              <w:t>2. Username must exist in the system</w:t>
            </w:r>
          </w:p>
          <w:p w14:paraId="0ECDF868" w14:textId="01AE4270" w:rsidR="00F77E72" w:rsidRDefault="00F77E72" w:rsidP="00376E92">
            <w:pPr>
              <w:rPr>
                <w:rFonts w:cs="Arial"/>
              </w:rPr>
            </w:pPr>
            <w:r>
              <w:rPr>
                <w:rFonts w:cs="Arial"/>
              </w:rPr>
              <w:t>If validation fails #1, present A2.2 again with informative M</w:t>
            </w:r>
            <w:r w:rsidR="002D57A1">
              <w:rPr>
                <w:rFonts w:cs="Arial"/>
              </w:rPr>
              <w:t>9</w:t>
            </w:r>
            <w:r>
              <w:rPr>
                <w:rFonts w:cs="Arial"/>
              </w:rPr>
              <w:t xml:space="preserve"> text adjacent to the Username text entry box.</w:t>
            </w:r>
          </w:p>
          <w:p w14:paraId="0EBF6502" w14:textId="0A335C08" w:rsidR="00F77E72" w:rsidRDefault="00F77E72" w:rsidP="00376E92">
            <w:pPr>
              <w:rPr>
                <w:rFonts w:cs="Arial"/>
              </w:rPr>
            </w:pPr>
            <w:r>
              <w:rPr>
                <w:rFonts w:cs="Arial"/>
              </w:rPr>
              <w:t>If validation fails #2, close the page and do not alert the user to any error condition.</w:t>
            </w:r>
          </w:p>
          <w:p w14:paraId="4C6388BA" w14:textId="0B028FD8" w:rsidR="00376E92" w:rsidRPr="003C6743" w:rsidRDefault="00F77E72" w:rsidP="00376E92">
            <w:pPr>
              <w:rPr>
                <w:rFonts w:cs="Arial"/>
              </w:rPr>
            </w:pPr>
            <w:r>
              <w:rPr>
                <w:rFonts w:cs="Arial"/>
              </w:rPr>
              <w:t>If validation passes #1 and #2, close the page</w:t>
            </w:r>
          </w:p>
        </w:tc>
      </w:tr>
      <w:tr w:rsidR="00F77E72" w:rsidRPr="003C6743" w14:paraId="5151285B"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27AE1716" w14:textId="77777777" w:rsidR="00F77E72" w:rsidRPr="003C6743" w:rsidRDefault="00F77E72" w:rsidP="00376E92">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5CB873A4" w14:textId="31860413" w:rsidR="00F77E72" w:rsidRDefault="00F77E72" w:rsidP="00376E92">
            <w:pPr>
              <w:rPr>
                <w:rFonts w:cs="Arial"/>
              </w:rPr>
            </w:pPr>
            <w:r>
              <w:rPr>
                <w:rFonts w:cs="Arial"/>
              </w:rPr>
              <w:t>A2.4</w:t>
            </w:r>
          </w:p>
        </w:tc>
        <w:tc>
          <w:tcPr>
            <w:tcW w:w="6792" w:type="dxa"/>
            <w:tcBorders>
              <w:top w:val="nil"/>
              <w:left w:val="nil"/>
              <w:bottom w:val="single" w:sz="4" w:space="0" w:color="auto"/>
              <w:right w:val="single" w:sz="4" w:space="0" w:color="auto"/>
            </w:tcBorders>
            <w:shd w:val="clear" w:color="auto" w:fill="auto"/>
          </w:tcPr>
          <w:p w14:paraId="0BA5A348" w14:textId="2764660E" w:rsidR="00F77E72" w:rsidRDefault="00F77E72" w:rsidP="00376E92">
            <w:pPr>
              <w:rPr>
                <w:rFonts w:cs="Arial"/>
              </w:rPr>
            </w:pPr>
            <w:r>
              <w:rPr>
                <w:rFonts w:cs="Arial"/>
              </w:rPr>
              <w:t xml:space="preserve">Receive email with </w:t>
            </w:r>
            <w:proofErr w:type="gramStart"/>
            <w:r>
              <w:rPr>
                <w:rFonts w:cs="Arial"/>
              </w:rPr>
              <w:t>system generated</w:t>
            </w:r>
            <w:proofErr w:type="gramEnd"/>
            <w:r>
              <w:rPr>
                <w:rFonts w:cs="Arial"/>
              </w:rPr>
              <w:t xml:space="preserve"> link.  The email should come from an alias cal</w:t>
            </w:r>
            <w:r w:rsidR="003E5D96">
              <w:rPr>
                <w:rFonts w:cs="Arial"/>
              </w:rPr>
              <w:t xml:space="preserve">led "support@cosentium.com", </w:t>
            </w:r>
            <w:r>
              <w:rPr>
                <w:rFonts w:cs="Arial"/>
              </w:rPr>
              <w:t>be received on the email address associated with the user account that was entered in step A2.2</w:t>
            </w:r>
            <w:r w:rsidR="003E5D96">
              <w:rPr>
                <w:rFonts w:cs="Arial"/>
              </w:rPr>
              <w:t>, and be in plain text format</w:t>
            </w:r>
            <w:r>
              <w:rPr>
                <w:rFonts w:cs="Arial"/>
              </w:rPr>
              <w:t>.  The email should have the subject line, "Temporary Password".  The body of the message should be as follows:</w:t>
            </w:r>
          </w:p>
          <w:p w14:paraId="7DFDD5B9" w14:textId="77777777" w:rsidR="00F77E72" w:rsidRDefault="00F77E72" w:rsidP="00376E92">
            <w:pPr>
              <w:rPr>
                <w:rFonts w:cs="Arial"/>
              </w:rPr>
            </w:pPr>
          </w:p>
          <w:p w14:paraId="40920F69" w14:textId="77777777" w:rsidR="00F77E72" w:rsidRDefault="00F77E72" w:rsidP="00376E92">
            <w:pPr>
              <w:rPr>
                <w:rFonts w:cs="Arial"/>
              </w:rPr>
            </w:pPr>
            <w:r>
              <w:rPr>
                <w:rFonts w:cs="Arial"/>
              </w:rPr>
              <w:t>&lt;</w:t>
            </w:r>
            <w:proofErr w:type="spellStart"/>
            <w:proofErr w:type="gramStart"/>
            <w:r>
              <w:rPr>
                <w:rFonts w:cs="Arial"/>
              </w:rPr>
              <w:t>first</w:t>
            </w:r>
            <w:proofErr w:type="gramEnd"/>
            <w:r>
              <w:rPr>
                <w:rFonts w:cs="Arial"/>
              </w:rPr>
              <w:t>_name</w:t>
            </w:r>
            <w:proofErr w:type="spellEnd"/>
            <w:r>
              <w:rPr>
                <w:rFonts w:cs="Arial"/>
              </w:rPr>
              <w:t>&gt; &lt;</w:t>
            </w:r>
            <w:proofErr w:type="spellStart"/>
            <w:r>
              <w:rPr>
                <w:rFonts w:cs="Arial"/>
              </w:rPr>
              <w:t>last_name</w:t>
            </w:r>
            <w:proofErr w:type="spellEnd"/>
            <w:r>
              <w:rPr>
                <w:rFonts w:cs="Arial"/>
              </w:rPr>
              <w:t>&gt;,</w:t>
            </w:r>
          </w:p>
          <w:p w14:paraId="07DBF564" w14:textId="43FED7A9" w:rsidR="00F77E72" w:rsidRPr="00F77E72" w:rsidRDefault="00F77E72" w:rsidP="00F77E72">
            <w:pPr>
              <w:rPr>
                <w:rFonts w:cs="Arial"/>
              </w:rPr>
            </w:pPr>
            <w:r w:rsidRPr="00F77E72">
              <w:rPr>
                <w:rFonts w:cs="Arial"/>
              </w:rPr>
              <w:t>Yo</w:t>
            </w:r>
            <w:r>
              <w:rPr>
                <w:rFonts w:cs="Arial"/>
              </w:rPr>
              <w:t>ur temporary password is &lt;system generated temporary password&gt;</w:t>
            </w:r>
            <w:r w:rsidRPr="00F77E72">
              <w:rPr>
                <w:rFonts w:cs="Arial"/>
              </w:rPr>
              <w:t xml:space="preserve">.  After logging in, you be prompted to set a new password.  You may click the link </w:t>
            </w:r>
            <w:proofErr w:type="gramStart"/>
            <w:r w:rsidRPr="00F77E72">
              <w:rPr>
                <w:rFonts w:cs="Arial"/>
              </w:rPr>
              <w:t>below which</w:t>
            </w:r>
            <w:proofErr w:type="gramEnd"/>
            <w:r w:rsidRPr="00F77E72">
              <w:rPr>
                <w:rFonts w:cs="Arial"/>
              </w:rPr>
              <w:t xml:space="preserve"> will log you in automatically.</w:t>
            </w:r>
          </w:p>
          <w:p w14:paraId="1C61AC9C" w14:textId="77777777" w:rsidR="00F77E72" w:rsidRPr="00F77E72" w:rsidRDefault="00F77E72" w:rsidP="00F77E72">
            <w:pPr>
              <w:rPr>
                <w:rFonts w:cs="Arial"/>
              </w:rPr>
            </w:pPr>
          </w:p>
          <w:p w14:paraId="6A27A7BF" w14:textId="7F84A03B" w:rsidR="00F77E72" w:rsidRPr="00F77E72" w:rsidRDefault="00F77E72" w:rsidP="00F77E72">
            <w:pPr>
              <w:rPr>
                <w:rFonts w:cs="Arial"/>
              </w:rPr>
            </w:pPr>
            <w:r w:rsidRPr="00F77E72">
              <w:rPr>
                <w:rFonts w:cs="Arial"/>
              </w:rPr>
              <w:t xml:space="preserve">Sign in: </w:t>
            </w:r>
            <w:r>
              <w:rPr>
                <w:rFonts w:cs="Arial"/>
              </w:rPr>
              <w:t>&lt;system generated user specific single use login link&gt;</w:t>
            </w:r>
          </w:p>
          <w:p w14:paraId="0E5B4ABE" w14:textId="77777777" w:rsidR="00F77E72" w:rsidRPr="00F77E72" w:rsidRDefault="00F77E72" w:rsidP="00F77E72">
            <w:pPr>
              <w:rPr>
                <w:rFonts w:cs="Arial"/>
              </w:rPr>
            </w:pPr>
          </w:p>
          <w:p w14:paraId="5F4F1444" w14:textId="77777777" w:rsidR="00F77E72" w:rsidRPr="00F77E72" w:rsidRDefault="00F77E72" w:rsidP="00F77E72">
            <w:pPr>
              <w:rPr>
                <w:rFonts w:cs="Arial"/>
              </w:rPr>
            </w:pPr>
          </w:p>
          <w:p w14:paraId="77C96C36" w14:textId="77777777" w:rsidR="00F77E72" w:rsidRPr="00F77E72" w:rsidRDefault="00F77E72" w:rsidP="00F77E72">
            <w:pPr>
              <w:rPr>
                <w:rFonts w:cs="Arial"/>
              </w:rPr>
            </w:pPr>
            <w:r w:rsidRPr="00F77E72">
              <w:rPr>
                <w:rFonts w:cs="Arial"/>
              </w:rPr>
              <w:t>Thank you,</w:t>
            </w:r>
          </w:p>
          <w:p w14:paraId="054948F5" w14:textId="77777777" w:rsidR="00F77E72" w:rsidRPr="00F77E72" w:rsidRDefault="00F77E72" w:rsidP="00F77E72">
            <w:pPr>
              <w:rPr>
                <w:rFonts w:cs="Arial"/>
              </w:rPr>
            </w:pPr>
          </w:p>
          <w:p w14:paraId="2B3953D0" w14:textId="6780A3DC" w:rsidR="00F77E72" w:rsidRDefault="00F77E72" w:rsidP="00F77E72">
            <w:pPr>
              <w:rPr>
                <w:rFonts w:cs="Arial"/>
              </w:rPr>
            </w:pPr>
            <w:proofErr w:type="spellStart"/>
            <w:r w:rsidRPr="00F77E72">
              <w:rPr>
                <w:rFonts w:cs="Arial"/>
              </w:rPr>
              <w:t>Cosentium</w:t>
            </w:r>
            <w:proofErr w:type="spellEnd"/>
            <w:r w:rsidRPr="00F77E72">
              <w:rPr>
                <w:rFonts w:cs="Arial"/>
              </w:rPr>
              <w:t xml:space="preserve"> support</w:t>
            </w:r>
          </w:p>
        </w:tc>
      </w:tr>
      <w:tr w:rsidR="00376E92" w:rsidRPr="003C6743" w14:paraId="51EC22C9"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73F0F389" w14:textId="3E660B4F" w:rsidR="00376E92" w:rsidRPr="003C6743" w:rsidRDefault="00376E92" w:rsidP="00376E92">
            <w:pPr>
              <w:rPr>
                <w:rFonts w:cs="Arial"/>
                <w:i/>
                <w:iCs/>
                <w:color w:val="000000"/>
              </w:rPr>
            </w:pPr>
            <w:r w:rsidRPr="003C6743">
              <w:rPr>
                <w:rFonts w:cs="Arial"/>
                <w:i/>
                <w:i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7DBBC1A2" w14:textId="7867F3E5" w:rsidR="00376E92" w:rsidRPr="003C6743" w:rsidRDefault="00376E92" w:rsidP="00376E92">
            <w:pPr>
              <w:rPr>
                <w:rFonts w:cs="Arial"/>
              </w:rPr>
            </w:pPr>
            <w:r>
              <w:rPr>
                <w:rFonts w:cs="Arial"/>
              </w:rPr>
              <w:t>A2.</w:t>
            </w:r>
            <w:r w:rsidR="006126C0">
              <w:rPr>
                <w:rFonts w:cs="Arial"/>
              </w:rPr>
              <w:t>5</w:t>
            </w:r>
          </w:p>
        </w:tc>
        <w:tc>
          <w:tcPr>
            <w:tcW w:w="6792" w:type="dxa"/>
            <w:tcBorders>
              <w:top w:val="nil"/>
              <w:left w:val="nil"/>
              <w:bottom w:val="single" w:sz="4" w:space="0" w:color="auto"/>
              <w:right w:val="single" w:sz="4" w:space="0" w:color="auto"/>
            </w:tcBorders>
            <w:shd w:val="clear" w:color="auto" w:fill="auto"/>
          </w:tcPr>
          <w:p w14:paraId="27004F3A" w14:textId="078669C8" w:rsidR="00376E92" w:rsidRPr="003C6743" w:rsidRDefault="00376E92" w:rsidP="006126C0">
            <w:pPr>
              <w:rPr>
                <w:rFonts w:cs="Arial"/>
              </w:rPr>
            </w:pPr>
            <w:r>
              <w:rPr>
                <w:rFonts w:cs="Arial"/>
              </w:rPr>
              <w:t>Answer security question</w:t>
            </w:r>
            <w:r w:rsidR="006126C0">
              <w:rPr>
                <w:rFonts w:cs="Arial"/>
              </w:rPr>
              <w:t xml:space="preserve"> page.  The page is titled "Reset Password".  Below the page title the security question associated with the user's account is displayed.  Below the question, the text "Answer" is displayed with an adjacent text entry box.  Below all of this is a button labeled "Submit".</w:t>
            </w:r>
          </w:p>
        </w:tc>
      </w:tr>
      <w:tr w:rsidR="00376E92" w:rsidRPr="003C6743" w14:paraId="0AFB05CB"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390CC30A" w14:textId="77777777" w:rsidR="00376E92" w:rsidRPr="003C6743" w:rsidRDefault="00376E92" w:rsidP="00376E92">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39A33AD0" w14:textId="5831A960" w:rsidR="00376E92" w:rsidRPr="003C6743" w:rsidRDefault="00376E92" w:rsidP="00376E92">
            <w:pPr>
              <w:rPr>
                <w:rFonts w:cs="Arial"/>
              </w:rPr>
            </w:pPr>
            <w:r>
              <w:rPr>
                <w:rFonts w:cs="Arial"/>
              </w:rPr>
              <w:t>A2.5</w:t>
            </w:r>
          </w:p>
        </w:tc>
        <w:tc>
          <w:tcPr>
            <w:tcW w:w="6792" w:type="dxa"/>
            <w:tcBorders>
              <w:top w:val="nil"/>
              <w:left w:val="nil"/>
              <w:bottom w:val="single" w:sz="4" w:space="0" w:color="auto"/>
              <w:right w:val="single" w:sz="4" w:space="0" w:color="auto"/>
            </w:tcBorders>
            <w:shd w:val="clear" w:color="auto" w:fill="auto"/>
          </w:tcPr>
          <w:p w14:paraId="66F0A02A" w14:textId="77777777" w:rsidR="00376E92" w:rsidRDefault="006126C0" w:rsidP="00376E92">
            <w:pPr>
              <w:rPr>
                <w:rFonts w:cs="Arial"/>
              </w:rPr>
            </w:pPr>
            <w:r>
              <w:rPr>
                <w:rFonts w:cs="Arial"/>
              </w:rPr>
              <w:t>Submit</w:t>
            </w:r>
          </w:p>
          <w:p w14:paraId="383D592E" w14:textId="77777777" w:rsidR="006126C0" w:rsidRDefault="006126C0" w:rsidP="00376E92">
            <w:pPr>
              <w:rPr>
                <w:rFonts w:cs="Arial"/>
              </w:rPr>
            </w:pPr>
            <w:r>
              <w:rPr>
                <w:rFonts w:cs="Arial"/>
              </w:rPr>
              <w:t>System does validation as follows:</w:t>
            </w:r>
          </w:p>
          <w:p w14:paraId="36511D34" w14:textId="77777777" w:rsidR="006126C0" w:rsidRDefault="006126C0" w:rsidP="00376E92">
            <w:pPr>
              <w:rPr>
                <w:rFonts w:cs="Arial"/>
              </w:rPr>
            </w:pPr>
            <w:r>
              <w:rPr>
                <w:rFonts w:cs="Arial"/>
              </w:rPr>
              <w:t>1. The answer provided by the user must match the answer in the database.</w:t>
            </w:r>
          </w:p>
          <w:p w14:paraId="6AFCF94B" w14:textId="124FC63B" w:rsidR="006126C0" w:rsidRDefault="006126C0" w:rsidP="00376E92">
            <w:pPr>
              <w:rPr>
                <w:rFonts w:cs="Arial"/>
              </w:rPr>
            </w:pPr>
            <w:r>
              <w:rPr>
                <w:rFonts w:cs="Arial"/>
              </w:rPr>
              <w:t>If validation fails #1, present A2.5 again with informative M</w:t>
            </w:r>
            <w:r w:rsidR="00370B52">
              <w:rPr>
                <w:rFonts w:cs="Arial"/>
              </w:rPr>
              <w:t>10</w:t>
            </w:r>
            <w:r>
              <w:rPr>
                <w:rFonts w:cs="Arial"/>
              </w:rPr>
              <w:t xml:space="preserve"> text adjacent to the text entry box.  </w:t>
            </w:r>
          </w:p>
          <w:p w14:paraId="461411C8" w14:textId="52368B52" w:rsidR="006126C0" w:rsidRPr="003C6743" w:rsidRDefault="006126C0" w:rsidP="00252467">
            <w:pPr>
              <w:rPr>
                <w:rFonts w:cs="Arial"/>
              </w:rPr>
            </w:pPr>
            <w:r>
              <w:rPr>
                <w:rFonts w:cs="Arial"/>
              </w:rPr>
              <w:t xml:space="preserve">If user makes more than 5 unsuccessful attempts to answer the security question, display </w:t>
            </w:r>
            <w:r w:rsidR="00252467">
              <w:rPr>
                <w:rFonts w:cs="Arial"/>
              </w:rPr>
              <w:t xml:space="preserve">an Account Locked page that </w:t>
            </w:r>
            <w:proofErr w:type="gramStart"/>
            <w:r w:rsidR="00252467">
              <w:rPr>
                <w:rFonts w:cs="Arial"/>
              </w:rPr>
              <w:t>says</w:t>
            </w:r>
            <w:proofErr w:type="gramEnd"/>
            <w:r w:rsidR="00252467">
              <w:rPr>
                <w:rFonts w:cs="Arial"/>
              </w:rPr>
              <w:t xml:space="preserve"> </w:t>
            </w:r>
            <w:r>
              <w:rPr>
                <w:rFonts w:cs="Arial"/>
              </w:rPr>
              <w:t xml:space="preserve">"You have attempted to </w:t>
            </w:r>
            <w:r w:rsidR="002B20A7">
              <w:rPr>
                <w:rFonts w:cs="Arial"/>
              </w:rPr>
              <w:t>answer the security question</w:t>
            </w:r>
            <w:r>
              <w:rPr>
                <w:rFonts w:cs="Arial"/>
              </w:rPr>
              <w:t xml:space="preserve"> more than 5 times.  Your account has been locked for 30 minutes.  You can contact your administrator to reset your account or wait until the lock expire</w:t>
            </w:r>
            <w:r w:rsidR="002B20A7">
              <w:rPr>
                <w:rFonts w:cs="Arial"/>
              </w:rPr>
              <w:t>s and try logging in again."</w:t>
            </w:r>
          </w:p>
        </w:tc>
      </w:tr>
      <w:tr w:rsidR="00376E92" w:rsidRPr="003C6743" w14:paraId="02197337"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3734ACA0" w14:textId="60DA136E" w:rsidR="00376E92" w:rsidRPr="003C6743" w:rsidRDefault="00376E92" w:rsidP="00376E92">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7ACF4FBC" w14:textId="4987BC02" w:rsidR="00376E92" w:rsidRPr="003C6743" w:rsidRDefault="00376E92" w:rsidP="00376E92">
            <w:pPr>
              <w:rPr>
                <w:rFonts w:cs="Arial"/>
              </w:rPr>
            </w:pPr>
            <w:r>
              <w:rPr>
                <w:rFonts w:cs="Arial"/>
              </w:rPr>
              <w:t>A2.6</w:t>
            </w:r>
          </w:p>
        </w:tc>
        <w:tc>
          <w:tcPr>
            <w:tcW w:w="6792" w:type="dxa"/>
            <w:tcBorders>
              <w:top w:val="nil"/>
              <w:left w:val="nil"/>
              <w:bottom w:val="single" w:sz="4" w:space="0" w:color="auto"/>
              <w:right w:val="single" w:sz="4" w:space="0" w:color="auto"/>
            </w:tcBorders>
            <w:shd w:val="clear" w:color="auto" w:fill="auto"/>
          </w:tcPr>
          <w:p w14:paraId="7E32E8C9" w14:textId="34EF9BFA" w:rsidR="00376E92" w:rsidRPr="003C6743" w:rsidRDefault="00E639F4" w:rsidP="002B20A7">
            <w:pPr>
              <w:rPr>
                <w:rFonts w:cs="Arial"/>
              </w:rPr>
            </w:pPr>
            <w:r>
              <w:rPr>
                <w:rFonts w:cs="Arial"/>
              </w:rPr>
              <w:t>Deliver user is transported to step B3, main flow (above).</w:t>
            </w:r>
          </w:p>
        </w:tc>
      </w:tr>
      <w:tr w:rsidR="00913648" w:rsidRPr="003C6743" w14:paraId="67019F14"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351C895E"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2CEB07E" w14:textId="3AAED68D" w:rsidR="00913648" w:rsidRPr="003C6743" w:rsidRDefault="00913648" w:rsidP="003A0965">
            <w:pPr>
              <w:rPr>
                <w:rFonts w:cs="Arial"/>
              </w:rPr>
            </w:pPr>
            <w:r>
              <w:rPr>
                <w:rFonts w:cs="Arial"/>
              </w:rPr>
              <w:t>A2</w:t>
            </w:r>
            <w:r w:rsidR="00376E92">
              <w:rPr>
                <w:rFonts w:cs="Arial"/>
              </w:rPr>
              <w:t>.7</w:t>
            </w:r>
          </w:p>
        </w:tc>
        <w:tc>
          <w:tcPr>
            <w:tcW w:w="6792" w:type="dxa"/>
            <w:tcBorders>
              <w:top w:val="nil"/>
              <w:left w:val="nil"/>
              <w:bottom w:val="single" w:sz="4" w:space="0" w:color="auto"/>
              <w:right w:val="single" w:sz="4" w:space="0" w:color="auto"/>
            </w:tcBorders>
            <w:shd w:val="clear" w:color="auto" w:fill="auto"/>
          </w:tcPr>
          <w:p w14:paraId="6E55A757" w14:textId="4A94DE18" w:rsidR="00913648" w:rsidRPr="003C6743" w:rsidRDefault="006126C0" w:rsidP="003A0965">
            <w:pPr>
              <w:rPr>
                <w:rFonts w:cs="Arial"/>
              </w:rPr>
            </w:pPr>
            <w:r>
              <w:rPr>
                <w:rFonts w:cs="Arial"/>
              </w:rPr>
              <w:t>Paid site</w:t>
            </w:r>
          </w:p>
        </w:tc>
      </w:tr>
      <w:tr w:rsidR="00913648" w:rsidRPr="003C6743" w14:paraId="52F08BF6"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4440A073" w14:textId="77777777" w:rsidR="00913648" w:rsidRPr="003C6743" w:rsidRDefault="00913648" w:rsidP="003A0965">
            <w:pPr>
              <w:rPr>
                <w:rFonts w:cs="Arial"/>
                <w:b/>
                <w:bCs/>
                <w:color w:val="000000"/>
              </w:rPr>
            </w:pPr>
            <w:r w:rsidRPr="003C6743">
              <w:rPr>
                <w:rFonts w:cs="Arial"/>
                <w:b/>
                <w:bCs/>
                <w:color w:val="000000"/>
              </w:rPr>
              <w:t>Post-</w:t>
            </w:r>
          </w:p>
          <w:p w14:paraId="7E5841FA" w14:textId="77777777" w:rsidR="00913648" w:rsidRPr="003C6743" w:rsidRDefault="00913648" w:rsidP="003A0965">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77428C28" w14:textId="77777777" w:rsidR="00913648" w:rsidRDefault="00376E92" w:rsidP="00FA3396">
            <w:pPr>
              <w:numPr>
                <w:ilvl w:val="0"/>
                <w:numId w:val="19"/>
              </w:numPr>
              <w:overflowPunct/>
              <w:autoSpaceDE/>
              <w:autoSpaceDN/>
              <w:adjustRightInd/>
              <w:spacing w:after="0"/>
              <w:textAlignment w:val="auto"/>
              <w:rPr>
                <w:rFonts w:cs="Arial"/>
              </w:rPr>
            </w:pPr>
            <w:r>
              <w:rPr>
                <w:rFonts w:cs="Arial"/>
              </w:rPr>
              <w:t>Logged in user</w:t>
            </w:r>
          </w:p>
          <w:p w14:paraId="1C525C9D" w14:textId="77777777" w:rsidR="00376E92" w:rsidRDefault="00376E92" w:rsidP="00FA3396">
            <w:pPr>
              <w:numPr>
                <w:ilvl w:val="0"/>
                <w:numId w:val="19"/>
              </w:numPr>
              <w:overflowPunct/>
              <w:autoSpaceDE/>
              <w:autoSpaceDN/>
              <w:adjustRightInd/>
              <w:spacing w:after="0"/>
              <w:textAlignment w:val="auto"/>
              <w:rPr>
                <w:rFonts w:cs="Arial"/>
              </w:rPr>
            </w:pPr>
            <w:r>
              <w:rPr>
                <w:rFonts w:cs="Arial"/>
              </w:rPr>
              <w:t>Successfully changed password</w:t>
            </w:r>
          </w:p>
          <w:p w14:paraId="1AE80ABC" w14:textId="51DAF74D" w:rsidR="00FA3396" w:rsidRPr="00FA3396" w:rsidRDefault="00FA3396" w:rsidP="00FA3396">
            <w:pPr>
              <w:numPr>
                <w:ilvl w:val="0"/>
                <w:numId w:val="19"/>
              </w:numPr>
              <w:overflowPunct/>
              <w:autoSpaceDE/>
              <w:autoSpaceDN/>
              <w:adjustRightInd/>
              <w:spacing w:after="0"/>
              <w:textAlignment w:val="auto"/>
              <w:rPr>
                <w:rFonts w:cs="Arial"/>
              </w:rPr>
            </w:pPr>
            <w:r>
              <w:rPr>
                <w:rFonts w:cs="Arial"/>
              </w:rPr>
              <w:t>Updated user account with new password along with date/time stamp that new password was established</w:t>
            </w:r>
          </w:p>
        </w:tc>
      </w:tr>
      <w:tr w:rsidR="00244618" w:rsidRPr="003C6743" w14:paraId="49F96716" w14:textId="77777777" w:rsidTr="00376E92">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7A452716" w14:textId="4F07CBF9" w:rsidR="00244618" w:rsidRPr="003C6743" w:rsidRDefault="00244618" w:rsidP="00376E92">
            <w:pPr>
              <w:rPr>
                <w:rFonts w:cs="Arial"/>
              </w:rPr>
            </w:pPr>
            <w:r w:rsidRPr="003C6743">
              <w:rPr>
                <w:rFonts w:cs="Arial"/>
              </w:rPr>
              <w:t> </w:t>
            </w:r>
          </w:p>
        </w:tc>
      </w:tr>
      <w:tr w:rsidR="00244618" w:rsidRPr="003C6743" w14:paraId="02249BEE" w14:textId="77777777" w:rsidTr="00376E92">
        <w:trPr>
          <w:trHeight w:val="255"/>
        </w:trPr>
        <w:tc>
          <w:tcPr>
            <w:tcW w:w="1697" w:type="dxa"/>
            <w:tcBorders>
              <w:top w:val="nil"/>
              <w:left w:val="single" w:sz="4" w:space="0" w:color="auto"/>
              <w:bottom w:val="single" w:sz="4" w:space="0" w:color="auto"/>
              <w:right w:val="single" w:sz="4" w:space="0" w:color="auto"/>
            </w:tcBorders>
            <w:shd w:val="clear" w:color="auto" w:fill="auto"/>
          </w:tcPr>
          <w:p w14:paraId="7FF486A3" w14:textId="77777777" w:rsidR="00244618" w:rsidRDefault="00244618" w:rsidP="00376E92">
            <w:pPr>
              <w:rPr>
                <w:rFonts w:cs="Arial"/>
                <w:b/>
                <w:bCs/>
                <w:color w:val="000000"/>
              </w:rPr>
            </w:pPr>
          </w:p>
          <w:p w14:paraId="62DE1EA3" w14:textId="7A02BF89" w:rsidR="00244618" w:rsidRPr="003C6743" w:rsidRDefault="00244618" w:rsidP="00376E92">
            <w:pPr>
              <w:rPr>
                <w:rFonts w:cs="Arial"/>
                <w:b/>
                <w:bCs/>
                <w:color w:val="000000"/>
              </w:rPr>
            </w:pPr>
            <w:r w:rsidRPr="003C6743">
              <w:rPr>
                <w:rFonts w:cs="Arial"/>
                <w:b/>
                <w:bCs/>
                <w:color w:val="000000"/>
              </w:rPr>
              <w:t>A</w:t>
            </w:r>
            <w:r>
              <w:rPr>
                <w:rFonts w:cs="Arial"/>
                <w:b/>
                <w:bCs/>
                <w:color w:val="000000"/>
              </w:rPr>
              <w:t>3</w:t>
            </w:r>
          </w:p>
        </w:tc>
        <w:tc>
          <w:tcPr>
            <w:tcW w:w="8022" w:type="dxa"/>
            <w:gridSpan w:val="2"/>
            <w:tcBorders>
              <w:top w:val="nil"/>
              <w:left w:val="nil"/>
              <w:bottom w:val="single" w:sz="4" w:space="0" w:color="auto"/>
              <w:right w:val="single" w:sz="4" w:space="0" w:color="auto"/>
            </w:tcBorders>
            <w:shd w:val="clear" w:color="auto" w:fill="auto"/>
          </w:tcPr>
          <w:p w14:paraId="7E4A4421" w14:textId="5394DC9A" w:rsidR="00244618" w:rsidRPr="00F675F9" w:rsidRDefault="00244618" w:rsidP="00244618">
            <w:pPr>
              <w:rPr>
                <w:rFonts w:cs="Arial"/>
                <w:b/>
              </w:rPr>
            </w:pPr>
            <w:r>
              <w:rPr>
                <w:rFonts w:cs="Arial"/>
                <w:b/>
              </w:rPr>
              <w:t>Non authenticated receives reset password message pushed from system admin</w:t>
            </w:r>
          </w:p>
        </w:tc>
      </w:tr>
      <w:tr w:rsidR="00244618" w:rsidRPr="003C6743" w14:paraId="369CC05C" w14:textId="77777777" w:rsidTr="00376E92">
        <w:trPr>
          <w:trHeight w:val="459"/>
        </w:trPr>
        <w:tc>
          <w:tcPr>
            <w:tcW w:w="1697" w:type="dxa"/>
            <w:tcBorders>
              <w:top w:val="nil"/>
              <w:left w:val="single" w:sz="4" w:space="0" w:color="auto"/>
              <w:bottom w:val="single" w:sz="4" w:space="0" w:color="auto"/>
              <w:right w:val="single" w:sz="4" w:space="0" w:color="auto"/>
            </w:tcBorders>
            <w:shd w:val="clear" w:color="auto" w:fill="auto"/>
          </w:tcPr>
          <w:p w14:paraId="517EA957" w14:textId="77777777" w:rsidR="00244618" w:rsidRPr="003C6743" w:rsidRDefault="00244618" w:rsidP="00376E92">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03334B13" w14:textId="464CF058" w:rsidR="00244618" w:rsidRPr="003C6743" w:rsidRDefault="00244618" w:rsidP="00376E92">
            <w:pPr>
              <w:rPr>
                <w:rFonts w:cs="Arial"/>
              </w:rPr>
            </w:pPr>
            <w:r>
              <w:rPr>
                <w:rFonts w:cs="Arial"/>
              </w:rPr>
              <w:t>A3</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13B58ADB" w14:textId="59E86375" w:rsidR="00244618" w:rsidRPr="003C6743" w:rsidRDefault="00FD1118" w:rsidP="00244618">
            <w:pPr>
              <w:rPr>
                <w:rFonts w:cs="Arial"/>
              </w:rPr>
            </w:pPr>
            <w:r>
              <w:rPr>
                <w:rFonts w:cs="Arial"/>
              </w:rPr>
              <w:t>Sys admin resets password</w:t>
            </w:r>
          </w:p>
        </w:tc>
      </w:tr>
      <w:tr w:rsidR="00FD1118" w:rsidRPr="003C6743" w14:paraId="1FDE65F5" w14:textId="77777777" w:rsidTr="00FD1118">
        <w:trPr>
          <w:trHeight w:val="459"/>
        </w:trPr>
        <w:tc>
          <w:tcPr>
            <w:tcW w:w="1697" w:type="dxa"/>
            <w:tcBorders>
              <w:top w:val="nil"/>
              <w:left w:val="single" w:sz="4" w:space="0" w:color="auto"/>
              <w:bottom w:val="single" w:sz="4" w:space="0" w:color="auto"/>
              <w:right w:val="single" w:sz="4" w:space="0" w:color="auto"/>
            </w:tcBorders>
            <w:shd w:val="clear" w:color="auto" w:fill="auto"/>
          </w:tcPr>
          <w:p w14:paraId="1C6796DF" w14:textId="77777777" w:rsidR="00FD1118" w:rsidRPr="003C6743" w:rsidRDefault="00FD1118" w:rsidP="00FD1118">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4D13BAAF" w14:textId="77777777" w:rsidR="00FD1118" w:rsidRPr="003C6743" w:rsidRDefault="00FD1118" w:rsidP="00FD1118">
            <w:pPr>
              <w:rPr>
                <w:rFonts w:cs="Arial"/>
              </w:rPr>
            </w:pPr>
            <w:r>
              <w:rPr>
                <w:rFonts w:cs="Arial"/>
              </w:rPr>
              <w:t>A3</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6E3BF00A" w14:textId="7DCB5FEB" w:rsidR="00974E5C" w:rsidRDefault="00974E5C" w:rsidP="00974E5C">
            <w:pPr>
              <w:rPr>
                <w:rFonts w:cs="Arial"/>
              </w:rPr>
            </w:pPr>
            <w:r>
              <w:rPr>
                <w:rFonts w:cs="Arial"/>
              </w:rPr>
              <w:t xml:space="preserve">Receive email with </w:t>
            </w:r>
            <w:proofErr w:type="gramStart"/>
            <w:r>
              <w:rPr>
                <w:rFonts w:cs="Arial"/>
              </w:rPr>
              <w:t>system generated</w:t>
            </w:r>
            <w:proofErr w:type="gramEnd"/>
            <w:r>
              <w:rPr>
                <w:rFonts w:cs="Arial"/>
              </w:rPr>
              <w:t xml:space="preserve"> link.  The email should come from an alias called "support@cosentium.com", be received on the email address associated with the user account in the database, have the company's </w:t>
            </w:r>
            <w:proofErr w:type="spellStart"/>
            <w:r>
              <w:rPr>
                <w:rFonts w:cs="Arial"/>
              </w:rPr>
              <w:t>Cosentium</w:t>
            </w:r>
            <w:proofErr w:type="spellEnd"/>
            <w:r>
              <w:rPr>
                <w:rFonts w:cs="Arial"/>
              </w:rPr>
              <w:t xml:space="preserve"> system admin in copy, and be in plain text format.  The email should have the subject line, "Temporary Password".  The body of the message should be as follows:</w:t>
            </w:r>
          </w:p>
          <w:p w14:paraId="0C748FFE" w14:textId="77777777" w:rsidR="00974E5C" w:rsidRDefault="00974E5C" w:rsidP="00974E5C">
            <w:pPr>
              <w:rPr>
                <w:rFonts w:cs="Arial"/>
              </w:rPr>
            </w:pPr>
          </w:p>
          <w:p w14:paraId="6EC4CD86" w14:textId="77777777" w:rsidR="00974E5C" w:rsidRDefault="00974E5C" w:rsidP="00974E5C">
            <w:pPr>
              <w:rPr>
                <w:rFonts w:cs="Arial"/>
              </w:rPr>
            </w:pPr>
            <w:r>
              <w:rPr>
                <w:rFonts w:cs="Arial"/>
              </w:rPr>
              <w:t>&lt;</w:t>
            </w:r>
            <w:proofErr w:type="spellStart"/>
            <w:proofErr w:type="gramStart"/>
            <w:r>
              <w:rPr>
                <w:rFonts w:cs="Arial"/>
              </w:rPr>
              <w:t>first</w:t>
            </w:r>
            <w:proofErr w:type="gramEnd"/>
            <w:r>
              <w:rPr>
                <w:rFonts w:cs="Arial"/>
              </w:rPr>
              <w:t>_name</w:t>
            </w:r>
            <w:proofErr w:type="spellEnd"/>
            <w:r>
              <w:rPr>
                <w:rFonts w:cs="Arial"/>
              </w:rPr>
              <w:t>&gt; &lt;</w:t>
            </w:r>
            <w:proofErr w:type="spellStart"/>
            <w:r>
              <w:rPr>
                <w:rFonts w:cs="Arial"/>
              </w:rPr>
              <w:t>last_name</w:t>
            </w:r>
            <w:proofErr w:type="spellEnd"/>
            <w:r>
              <w:rPr>
                <w:rFonts w:cs="Arial"/>
              </w:rPr>
              <w:t>&gt;,</w:t>
            </w:r>
          </w:p>
          <w:p w14:paraId="0F0D8E1C" w14:textId="4B11FCF9" w:rsidR="00974E5C" w:rsidRPr="00F77E72" w:rsidRDefault="00974E5C" w:rsidP="00974E5C">
            <w:pPr>
              <w:rPr>
                <w:rFonts w:cs="Arial"/>
              </w:rPr>
            </w:pPr>
            <w:r>
              <w:rPr>
                <w:rFonts w:cs="Arial"/>
              </w:rPr>
              <w:t>Your administrator has reset your password.  Your username is &lt;username&gt; and your temporary password is &lt;system generated temporary password&gt;</w:t>
            </w:r>
            <w:r w:rsidRPr="00F77E72">
              <w:rPr>
                <w:rFonts w:cs="Arial"/>
              </w:rPr>
              <w:t xml:space="preserve">.  After logging in, you be prompted to set a new password.  You may click the link </w:t>
            </w:r>
            <w:proofErr w:type="gramStart"/>
            <w:r w:rsidRPr="00F77E72">
              <w:rPr>
                <w:rFonts w:cs="Arial"/>
              </w:rPr>
              <w:t>below which</w:t>
            </w:r>
            <w:proofErr w:type="gramEnd"/>
            <w:r w:rsidRPr="00F77E72">
              <w:rPr>
                <w:rFonts w:cs="Arial"/>
              </w:rPr>
              <w:t xml:space="preserve"> will log you in automatically.</w:t>
            </w:r>
          </w:p>
          <w:p w14:paraId="1611888A" w14:textId="77777777" w:rsidR="00974E5C" w:rsidRPr="00F77E72" w:rsidRDefault="00974E5C" w:rsidP="00974E5C">
            <w:pPr>
              <w:rPr>
                <w:rFonts w:cs="Arial"/>
              </w:rPr>
            </w:pPr>
          </w:p>
          <w:p w14:paraId="39AFCABC" w14:textId="77777777" w:rsidR="00974E5C" w:rsidRPr="00F77E72" w:rsidRDefault="00974E5C" w:rsidP="00974E5C">
            <w:pPr>
              <w:rPr>
                <w:rFonts w:cs="Arial"/>
              </w:rPr>
            </w:pPr>
            <w:r w:rsidRPr="00F77E72">
              <w:rPr>
                <w:rFonts w:cs="Arial"/>
              </w:rPr>
              <w:t xml:space="preserve">Sign in: </w:t>
            </w:r>
            <w:r>
              <w:rPr>
                <w:rFonts w:cs="Arial"/>
              </w:rPr>
              <w:t>&lt;system generated user specific single use login link&gt;</w:t>
            </w:r>
          </w:p>
          <w:p w14:paraId="28015568" w14:textId="46BE6AB5" w:rsidR="00974E5C" w:rsidRPr="00F77E72" w:rsidRDefault="00974E5C" w:rsidP="00974E5C">
            <w:pPr>
              <w:rPr>
                <w:rFonts w:cs="Arial"/>
              </w:rPr>
            </w:pPr>
            <w:r>
              <w:rPr>
                <w:rFonts w:cs="Arial"/>
              </w:rPr>
              <w:t>You can also sign in manually at https://cosentium.com/login.jsp</w:t>
            </w:r>
          </w:p>
          <w:p w14:paraId="563638B8" w14:textId="77777777" w:rsidR="00974E5C" w:rsidRPr="00F77E72" w:rsidRDefault="00974E5C" w:rsidP="00974E5C">
            <w:pPr>
              <w:rPr>
                <w:rFonts w:cs="Arial"/>
              </w:rPr>
            </w:pPr>
          </w:p>
          <w:p w14:paraId="792ABEAF" w14:textId="77777777" w:rsidR="00974E5C" w:rsidRPr="00F77E72" w:rsidRDefault="00974E5C" w:rsidP="00974E5C">
            <w:pPr>
              <w:rPr>
                <w:rFonts w:cs="Arial"/>
              </w:rPr>
            </w:pPr>
            <w:r w:rsidRPr="00F77E72">
              <w:rPr>
                <w:rFonts w:cs="Arial"/>
              </w:rPr>
              <w:t>Thank you,</w:t>
            </w:r>
          </w:p>
          <w:p w14:paraId="77E24997" w14:textId="77777777" w:rsidR="00974E5C" w:rsidRPr="00F77E72" w:rsidRDefault="00974E5C" w:rsidP="00974E5C">
            <w:pPr>
              <w:rPr>
                <w:rFonts w:cs="Arial"/>
              </w:rPr>
            </w:pPr>
          </w:p>
          <w:p w14:paraId="08EDA4F8" w14:textId="3F2E162C" w:rsidR="00FD1118" w:rsidRPr="003C6743" w:rsidRDefault="00974E5C" w:rsidP="00974E5C">
            <w:pPr>
              <w:rPr>
                <w:rFonts w:cs="Arial"/>
              </w:rPr>
            </w:pPr>
            <w:proofErr w:type="spellStart"/>
            <w:r w:rsidRPr="00F77E72">
              <w:rPr>
                <w:rFonts w:cs="Arial"/>
              </w:rPr>
              <w:t>Cosentium</w:t>
            </w:r>
            <w:proofErr w:type="spellEnd"/>
            <w:r w:rsidRPr="00F77E72">
              <w:rPr>
                <w:rFonts w:cs="Arial"/>
              </w:rPr>
              <w:t xml:space="preserve"> support</w:t>
            </w:r>
          </w:p>
        </w:tc>
      </w:tr>
      <w:tr w:rsidR="00FD1118" w:rsidRPr="003C6743" w14:paraId="12463E96" w14:textId="77777777" w:rsidTr="00FD1118">
        <w:trPr>
          <w:trHeight w:val="459"/>
        </w:trPr>
        <w:tc>
          <w:tcPr>
            <w:tcW w:w="1697" w:type="dxa"/>
            <w:tcBorders>
              <w:top w:val="nil"/>
              <w:left w:val="single" w:sz="4" w:space="0" w:color="auto"/>
              <w:bottom w:val="single" w:sz="4" w:space="0" w:color="auto"/>
              <w:right w:val="single" w:sz="4" w:space="0" w:color="auto"/>
            </w:tcBorders>
            <w:shd w:val="clear" w:color="auto" w:fill="auto"/>
          </w:tcPr>
          <w:p w14:paraId="2703CEAC" w14:textId="77777777" w:rsidR="00FD1118" w:rsidRPr="003C6743" w:rsidRDefault="00FD1118" w:rsidP="00FD1118">
            <w:pPr>
              <w:rPr>
                <w:rFonts w:cs="Arial"/>
                <w:i/>
                <w:iCs/>
                <w:color w:val="000000"/>
              </w:rPr>
            </w:pPr>
            <w:r w:rsidRPr="003C6743">
              <w:rPr>
                <w:rFonts w:cs="Arial"/>
                <w:i/>
                <w:i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581C6790" w14:textId="3FD41EBF" w:rsidR="00FD1118" w:rsidRPr="003C6743" w:rsidRDefault="00FD1118" w:rsidP="00FD1118">
            <w:pPr>
              <w:rPr>
                <w:rFonts w:cs="Arial"/>
              </w:rPr>
            </w:pPr>
            <w:r>
              <w:rPr>
                <w:rFonts w:cs="Arial"/>
              </w:rPr>
              <w:t>A3.4</w:t>
            </w:r>
          </w:p>
        </w:tc>
        <w:tc>
          <w:tcPr>
            <w:tcW w:w="6792" w:type="dxa"/>
            <w:tcBorders>
              <w:top w:val="nil"/>
              <w:left w:val="nil"/>
              <w:bottom w:val="single" w:sz="4" w:space="0" w:color="auto"/>
              <w:right w:val="single" w:sz="4" w:space="0" w:color="auto"/>
            </w:tcBorders>
            <w:shd w:val="clear" w:color="auto" w:fill="auto"/>
          </w:tcPr>
          <w:p w14:paraId="54BDD94D" w14:textId="52405611" w:rsidR="00FD1118" w:rsidRPr="003C6743" w:rsidRDefault="0021384C" w:rsidP="00E639F4">
            <w:pPr>
              <w:rPr>
                <w:rFonts w:cs="Arial"/>
              </w:rPr>
            </w:pPr>
            <w:r>
              <w:rPr>
                <w:rFonts w:cs="Arial"/>
              </w:rPr>
              <w:t xml:space="preserve">Click on system generated link in the email, user is transported to </w:t>
            </w:r>
            <w:r w:rsidR="00E639F4">
              <w:rPr>
                <w:rFonts w:cs="Arial"/>
              </w:rPr>
              <w:t>step B3, main flow (above)/</w:t>
            </w:r>
          </w:p>
        </w:tc>
      </w:tr>
      <w:tr w:rsidR="00FD1118" w:rsidRPr="003C6743" w14:paraId="4CE527EC" w14:textId="77777777" w:rsidTr="00FD1118">
        <w:trPr>
          <w:trHeight w:val="459"/>
        </w:trPr>
        <w:tc>
          <w:tcPr>
            <w:tcW w:w="1697" w:type="dxa"/>
            <w:tcBorders>
              <w:top w:val="nil"/>
              <w:left w:val="single" w:sz="4" w:space="0" w:color="auto"/>
              <w:bottom w:val="single" w:sz="4" w:space="0" w:color="auto"/>
              <w:right w:val="single" w:sz="4" w:space="0" w:color="auto"/>
            </w:tcBorders>
            <w:shd w:val="clear" w:color="auto" w:fill="auto"/>
          </w:tcPr>
          <w:p w14:paraId="2BDBAB47" w14:textId="77777777" w:rsidR="00FD1118" w:rsidRPr="003C6743" w:rsidRDefault="00FD1118" w:rsidP="00FD1118">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54691C5" w14:textId="3C3DF530" w:rsidR="00FD1118" w:rsidRPr="003C6743" w:rsidRDefault="00FD1118" w:rsidP="00FD1118">
            <w:pPr>
              <w:rPr>
                <w:rFonts w:cs="Arial"/>
              </w:rPr>
            </w:pPr>
            <w:r>
              <w:rPr>
                <w:rFonts w:cs="Arial"/>
              </w:rPr>
              <w:t>A3.5</w:t>
            </w:r>
          </w:p>
        </w:tc>
        <w:tc>
          <w:tcPr>
            <w:tcW w:w="6792" w:type="dxa"/>
            <w:tcBorders>
              <w:top w:val="nil"/>
              <w:left w:val="nil"/>
              <w:bottom w:val="single" w:sz="4" w:space="0" w:color="auto"/>
              <w:right w:val="single" w:sz="4" w:space="0" w:color="auto"/>
            </w:tcBorders>
            <w:shd w:val="clear" w:color="auto" w:fill="auto"/>
          </w:tcPr>
          <w:p w14:paraId="1F52F747" w14:textId="5640A359" w:rsidR="00FD1118" w:rsidRPr="003C6743" w:rsidRDefault="00FD1118" w:rsidP="00FD1118">
            <w:pPr>
              <w:rPr>
                <w:rFonts w:cs="Arial"/>
              </w:rPr>
            </w:pPr>
            <w:r>
              <w:rPr>
                <w:rFonts w:cs="Arial"/>
              </w:rPr>
              <w:t>Paid site</w:t>
            </w:r>
          </w:p>
        </w:tc>
      </w:tr>
      <w:tr w:rsidR="00244618" w:rsidRPr="003C6743" w14:paraId="4747D0C0" w14:textId="77777777" w:rsidTr="00376E92">
        <w:trPr>
          <w:trHeight w:val="548"/>
        </w:trPr>
        <w:tc>
          <w:tcPr>
            <w:tcW w:w="1697" w:type="dxa"/>
            <w:tcBorders>
              <w:top w:val="nil"/>
              <w:left w:val="single" w:sz="4" w:space="0" w:color="auto"/>
              <w:bottom w:val="single" w:sz="4" w:space="0" w:color="auto"/>
              <w:right w:val="single" w:sz="4" w:space="0" w:color="auto"/>
            </w:tcBorders>
            <w:shd w:val="clear" w:color="auto" w:fill="auto"/>
          </w:tcPr>
          <w:p w14:paraId="5F2F8AB6" w14:textId="77777777" w:rsidR="00244618" w:rsidRPr="003C6743" w:rsidRDefault="00244618" w:rsidP="00376E92">
            <w:pPr>
              <w:rPr>
                <w:rFonts w:cs="Arial"/>
                <w:b/>
                <w:bCs/>
                <w:color w:val="000000"/>
              </w:rPr>
            </w:pPr>
            <w:r w:rsidRPr="003C6743">
              <w:rPr>
                <w:rFonts w:cs="Arial"/>
                <w:b/>
                <w:bCs/>
                <w:color w:val="000000"/>
              </w:rPr>
              <w:t>Post-</w:t>
            </w:r>
          </w:p>
          <w:p w14:paraId="3DE95C55" w14:textId="77777777" w:rsidR="00244618" w:rsidRPr="003C6743" w:rsidRDefault="00244618" w:rsidP="00376E92">
            <w:pPr>
              <w:rPr>
                <w:rFonts w:cs="Arial"/>
                <w:b/>
                <w:bCs/>
                <w:color w:val="000000"/>
              </w:rPr>
            </w:pPr>
            <w:proofErr w:type="gramStart"/>
            <w:r w:rsidRPr="003C6743">
              <w:rPr>
                <w:rFonts w:cs="Arial"/>
                <w:b/>
                <w:bCs/>
                <w:color w:val="000000"/>
              </w:rPr>
              <w:t>conditions</w:t>
            </w:r>
            <w:proofErr w:type="gramEnd"/>
          </w:p>
        </w:tc>
        <w:tc>
          <w:tcPr>
            <w:tcW w:w="8022" w:type="dxa"/>
            <w:gridSpan w:val="2"/>
            <w:tcBorders>
              <w:top w:val="nil"/>
              <w:left w:val="nil"/>
              <w:bottom w:val="single" w:sz="4" w:space="0" w:color="auto"/>
              <w:right w:val="single" w:sz="4" w:space="0" w:color="auto"/>
            </w:tcBorders>
            <w:shd w:val="clear" w:color="auto" w:fill="auto"/>
          </w:tcPr>
          <w:p w14:paraId="0DE92693" w14:textId="77777777" w:rsidR="00E215CE" w:rsidRDefault="00E215CE" w:rsidP="00E215CE">
            <w:pPr>
              <w:numPr>
                <w:ilvl w:val="0"/>
                <w:numId w:val="19"/>
              </w:numPr>
              <w:overflowPunct/>
              <w:autoSpaceDE/>
              <w:autoSpaceDN/>
              <w:adjustRightInd/>
              <w:spacing w:after="0"/>
              <w:textAlignment w:val="auto"/>
              <w:rPr>
                <w:rFonts w:cs="Arial"/>
              </w:rPr>
            </w:pPr>
            <w:r>
              <w:rPr>
                <w:rFonts w:cs="Arial"/>
              </w:rPr>
              <w:t>Logged in user</w:t>
            </w:r>
          </w:p>
          <w:p w14:paraId="44798A3A" w14:textId="77777777" w:rsidR="00E215CE" w:rsidRDefault="00E215CE" w:rsidP="00E215CE">
            <w:pPr>
              <w:numPr>
                <w:ilvl w:val="0"/>
                <w:numId w:val="19"/>
              </w:numPr>
              <w:overflowPunct/>
              <w:autoSpaceDE/>
              <w:autoSpaceDN/>
              <w:adjustRightInd/>
              <w:spacing w:after="0"/>
              <w:textAlignment w:val="auto"/>
              <w:rPr>
                <w:rFonts w:cs="Arial"/>
              </w:rPr>
            </w:pPr>
            <w:r>
              <w:rPr>
                <w:rFonts w:cs="Arial"/>
              </w:rPr>
              <w:t>Successfully changed password</w:t>
            </w:r>
          </w:p>
          <w:p w14:paraId="3C87F827" w14:textId="05B8AF16" w:rsidR="00244618" w:rsidRPr="003C6743" w:rsidRDefault="00E215CE" w:rsidP="00E215CE">
            <w:pPr>
              <w:numPr>
                <w:ilvl w:val="0"/>
                <w:numId w:val="19"/>
              </w:numPr>
              <w:overflowPunct/>
              <w:autoSpaceDE/>
              <w:autoSpaceDN/>
              <w:adjustRightInd/>
              <w:spacing w:after="0"/>
              <w:textAlignment w:val="auto"/>
              <w:rPr>
                <w:rFonts w:cs="Arial"/>
              </w:rPr>
            </w:pPr>
            <w:r>
              <w:rPr>
                <w:rFonts w:cs="Arial"/>
              </w:rPr>
              <w:t>Updated user account with new password along with date/time stamp that new password was established</w:t>
            </w:r>
          </w:p>
        </w:tc>
      </w:tr>
      <w:tr w:rsidR="00913648" w:rsidRPr="003C6743" w14:paraId="736FEDDB"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1E2E5B43" w14:textId="77777777" w:rsidR="00913648" w:rsidRPr="003C6743" w:rsidRDefault="00913648" w:rsidP="003A0965">
            <w:pPr>
              <w:rPr>
                <w:rFonts w:cs="Arial"/>
                <w:color w:val="000000"/>
              </w:rPr>
            </w:pPr>
            <w:r w:rsidRPr="003C6743">
              <w:rPr>
                <w:rFonts w:cs="Arial"/>
                <w:color w:val="000000"/>
              </w:rPr>
              <w:t> </w:t>
            </w:r>
          </w:p>
        </w:tc>
      </w:tr>
      <w:tr w:rsidR="00913648" w:rsidRPr="003C6743" w14:paraId="58C9A06F" w14:textId="77777777" w:rsidTr="00833803">
        <w:trPr>
          <w:trHeight w:val="409"/>
        </w:trPr>
        <w:tc>
          <w:tcPr>
            <w:tcW w:w="1697" w:type="dxa"/>
            <w:tcBorders>
              <w:top w:val="single" w:sz="4" w:space="0" w:color="auto"/>
              <w:left w:val="single" w:sz="4" w:space="0" w:color="auto"/>
              <w:bottom w:val="single" w:sz="4" w:space="0" w:color="auto"/>
              <w:right w:val="nil"/>
            </w:tcBorders>
            <w:shd w:val="clear" w:color="auto" w:fill="auto"/>
          </w:tcPr>
          <w:p w14:paraId="2804E691" w14:textId="77777777"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F0E13D4" w14:textId="05099745"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single" w:sz="4" w:space="0" w:color="auto"/>
              <w:left w:val="nil"/>
              <w:bottom w:val="single" w:sz="4" w:space="0" w:color="auto"/>
              <w:right w:val="single" w:sz="4" w:space="0" w:color="auto"/>
            </w:tcBorders>
            <w:shd w:val="clear" w:color="auto" w:fill="auto"/>
          </w:tcPr>
          <w:p w14:paraId="4DFC07F2" w14:textId="4E73F057" w:rsidR="00913648" w:rsidRPr="003C6743" w:rsidRDefault="005E091F" w:rsidP="00EA745C">
            <w:pPr>
              <w:rPr>
                <w:rFonts w:cs="Arial"/>
                <w:color w:val="000000"/>
              </w:rPr>
            </w:pPr>
            <w:r>
              <w:rPr>
                <w:rFonts w:cs="Arial"/>
              </w:rPr>
              <w:t>"You must enter a value"</w:t>
            </w:r>
          </w:p>
        </w:tc>
      </w:tr>
      <w:tr w:rsidR="00FF0E6A" w:rsidRPr="003C6743" w14:paraId="6430E985" w14:textId="77777777" w:rsidTr="00FF0E6A">
        <w:trPr>
          <w:trHeight w:val="409"/>
        </w:trPr>
        <w:tc>
          <w:tcPr>
            <w:tcW w:w="1697" w:type="dxa"/>
            <w:tcBorders>
              <w:top w:val="single" w:sz="4" w:space="0" w:color="auto"/>
              <w:left w:val="single" w:sz="4" w:space="0" w:color="auto"/>
              <w:bottom w:val="single" w:sz="4" w:space="0" w:color="auto"/>
              <w:right w:val="nil"/>
            </w:tcBorders>
            <w:shd w:val="clear" w:color="auto" w:fill="auto"/>
          </w:tcPr>
          <w:p w14:paraId="48A4DD79" w14:textId="77777777" w:rsidR="00FF0E6A" w:rsidRPr="003C6743" w:rsidRDefault="00FF0E6A" w:rsidP="00FF0E6A">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7D14F6F" w14:textId="06AFEF19" w:rsidR="00FF0E6A" w:rsidRDefault="00FF0E6A" w:rsidP="00FF0E6A">
            <w:pPr>
              <w:rPr>
                <w:rFonts w:cs="Arial"/>
                <w:bCs/>
                <w:color w:val="000000"/>
              </w:rPr>
            </w:pPr>
            <w:r>
              <w:rPr>
                <w:rFonts w:cs="Arial"/>
                <w:bCs/>
                <w:color w:val="000000"/>
              </w:rPr>
              <w:t>M</w:t>
            </w:r>
            <w:r w:rsidR="004B044F">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33E1456B" w14:textId="661812CB" w:rsidR="00FF0E6A" w:rsidRPr="00B800F0" w:rsidRDefault="00FF0E6A" w:rsidP="00FF0E6A">
            <w:pPr>
              <w:rPr>
                <w:rFonts w:cs="Arial"/>
              </w:rPr>
            </w:pPr>
            <w:r>
              <w:rPr>
                <w:rFonts w:cs="Arial"/>
              </w:rPr>
              <w:t>"</w:t>
            </w:r>
            <w:r w:rsidR="00AD316A">
              <w:rPr>
                <w:rFonts w:cs="Arial"/>
              </w:rPr>
              <w:t xml:space="preserve">Passwords </w:t>
            </w:r>
            <w:r w:rsidR="00252467">
              <w:rPr>
                <w:rFonts w:cs="Arial"/>
              </w:rPr>
              <w:t>must consist of at least 8 characters and include at least one lowercase letter, one uppercase le</w:t>
            </w:r>
            <w:r w:rsidR="00D72815">
              <w:rPr>
                <w:rFonts w:cs="Arial"/>
              </w:rPr>
              <w:t>tter, and one special character</w:t>
            </w:r>
            <w:r>
              <w:rPr>
                <w:rFonts w:cs="Arial"/>
              </w:rPr>
              <w:t>"</w:t>
            </w:r>
          </w:p>
        </w:tc>
      </w:tr>
      <w:tr w:rsidR="00FF0E6A" w:rsidRPr="003C6743" w14:paraId="1B4E329A"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6C7AF5F3" w14:textId="77777777" w:rsidR="00FF0E6A" w:rsidRPr="003C6743" w:rsidRDefault="00FF0E6A"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43A5215" w14:textId="564F889A" w:rsidR="00FF0E6A" w:rsidRDefault="00FF0E6A" w:rsidP="003A0965">
            <w:pPr>
              <w:rPr>
                <w:rFonts w:cs="Arial"/>
                <w:bCs/>
                <w:color w:val="000000"/>
              </w:rPr>
            </w:pPr>
            <w:r>
              <w:rPr>
                <w:rFonts w:cs="Arial"/>
                <w:bCs/>
                <w:color w:val="000000"/>
              </w:rPr>
              <w:t>M</w:t>
            </w:r>
            <w:r w:rsidR="004B044F">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0C6BB6BD" w14:textId="4D6A5E89" w:rsidR="00FF0E6A" w:rsidRDefault="0020531B" w:rsidP="0020531B">
            <w:pPr>
              <w:rPr>
                <w:rFonts w:cs="Arial"/>
              </w:rPr>
            </w:pPr>
            <w:r>
              <w:rPr>
                <w:rFonts w:cs="Arial"/>
              </w:rPr>
              <w:t>"Password</w:t>
            </w:r>
            <w:r w:rsidR="00FF0E6A">
              <w:rPr>
                <w:rFonts w:cs="Arial"/>
              </w:rPr>
              <w:t xml:space="preserve"> entries must match"</w:t>
            </w:r>
          </w:p>
        </w:tc>
      </w:tr>
      <w:tr w:rsidR="008C4395" w:rsidRPr="003C6743" w14:paraId="173C908E" w14:textId="77777777" w:rsidTr="008C4395">
        <w:trPr>
          <w:trHeight w:val="409"/>
        </w:trPr>
        <w:tc>
          <w:tcPr>
            <w:tcW w:w="1697" w:type="dxa"/>
            <w:tcBorders>
              <w:top w:val="single" w:sz="4" w:space="0" w:color="auto"/>
              <w:left w:val="single" w:sz="4" w:space="0" w:color="auto"/>
              <w:bottom w:val="single" w:sz="4" w:space="0" w:color="auto"/>
              <w:right w:val="nil"/>
            </w:tcBorders>
            <w:shd w:val="clear" w:color="auto" w:fill="auto"/>
          </w:tcPr>
          <w:p w14:paraId="320E9CB7" w14:textId="77777777" w:rsidR="008C4395" w:rsidRPr="003C6743" w:rsidRDefault="008C4395" w:rsidP="008C439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59ED7A5" w14:textId="77777777" w:rsidR="008C4395" w:rsidRDefault="008C4395" w:rsidP="008C4395">
            <w:pPr>
              <w:rPr>
                <w:rFonts w:cs="Arial"/>
                <w:bCs/>
                <w:color w:val="000000"/>
              </w:rPr>
            </w:pPr>
            <w:r>
              <w:rPr>
                <w:rFonts w:cs="Arial"/>
                <w:bCs/>
                <w:color w:val="000000"/>
              </w:rPr>
              <w:t>M4</w:t>
            </w:r>
          </w:p>
        </w:tc>
        <w:tc>
          <w:tcPr>
            <w:tcW w:w="6792" w:type="dxa"/>
            <w:tcBorders>
              <w:top w:val="nil"/>
              <w:left w:val="nil"/>
              <w:bottom w:val="single" w:sz="4" w:space="0" w:color="auto"/>
              <w:right w:val="single" w:sz="4" w:space="0" w:color="auto"/>
            </w:tcBorders>
            <w:shd w:val="clear" w:color="auto" w:fill="auto"/>
          </w:tcPr>
          <w:p w14:paraId="69C3CA80" w14:textId="77777777" w:rsidR="008C4395" w:rsidRPr="00B800F0" w:rsidRDefault="008C4395" w:rsidP="008C4395">
            <w:pPr>
              <w:rPr>
                <w:rFonts w:cs="Arial"/>
              </w:rPr>
            </w:pPr>
            <w:r>
              <w:rPr>
                <w:rFonts w:cs="Arial"/>
              </w:rPr>
              <w:t>"Username and password combination does not match our records"</w:t>
            </w:r>
          </w:p>
        </w:tc>
      </w:tr>
      <w:bookmarkEnd w:id="22"/>
      <w:tr w:rsidR="007E732C" w:rsidRPr="003C6743" w14:paraId="6CD4C362"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24B04679"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98C60A8" w14:textId="0E5AEACA" w:rsidR="007E732C" w:rsidRDefault="007E732C" w:rsidP="003A0965">
            <w:pPr>
              <w:rPr>
                <w:rFonts w:cs="Arial"/>
                <w:bCs/>
                <w:color w:val="000000"/>
              </w:rPr>
            </w:pPr>
            <w:r>
              <w:rPr>
                <w:rFonts w:cs="Arial"/>
                <w:bCs/>
                <w:color w:val="000000"/>
              </w:rPr>
              <w:t>M5</w:t>
            </w:r>
          </w:p>
        </w:tc>
        <w:tc>
          <w:tcPr>
            <w:tcW w:w="6792" w:type="dxa"/>
            <w:tcBorders>
              <w:top w:val="nil"/>
              <w:left w:val="nil"/>
              <w:bottom w:val="single" w:sz="4" w:space="0" w:color="auto"/>
              <w:right w:val="single" w:sz="4" w:space="0" w:color="auto"/>
            </w:tcBorders>
            <w:shd w:val="clear" w:color="auto" w:fill="auto"/>
          </w:tcPr>
          <w:p w14:paraId="3964D88F" w14:textId="4AE98789" w:rsidR="007E732C" w:rsidRDefault="007E732C" w:rsidP="00E70D94">
            <w:pPr>
              <w:rPr>
                <w:rFonts w:cs="Arial"/>
              </w:rPr>
            </w:pPr>
            <w:r>
              <w:rPr>
                <w:rFonts w:cs="Arial"/>
              </w:rPr>
              <w:t>"You hav</w:t>
            </w:r>
            <w:r w:rsidR="006B7A61">
              <w:rPr>
                <w:rFonts w:cs="Arial"/>
              </w:rPr>
              <w:t>e attempted to login more than 5</w:t>
            </w:r>
            <w:r>
              <w:rPr>
                <w:rFonts w:cs="Arial"/>
              </w:rPr>
              <w:t xml:space="preserve"> times.  Your account has been locked for 30 minutes.  You can contact your administrator to reset your account or wait until the lock expires and try logging in again."</w:t>
            </w:r>
          </w:p>
        </w:tc>
      </w:tr>
      <w:tr w:rsidR="002D57A1" w:rsidRPr="003C6743" w14:paraId="6D5A4E0F" w14:textId="77777777" w:rsidTr="002D57A1">
        <w:trPr>
          <w:trHeight w:val="409"/>
        </w:trPr>
        <w:tc>
          <w:tcPr>
            <w:tcW w:w="1697" w:type="dxa"/>
            <w:tcBorders>
              <w:top w:val="single" w:sz="4" w:space="0" w:color="auto"/>
              <w:left w:val="single" w:sz="4" w:space="0" w:color="auto"/>
              <w:bottom w:val="single" w:sz="4" w:space="0" w:color="auto"/>
              <w:right w:val="nil"/>
            </w:tcBorders>
            <w:shd w:val="clear" w:color="auto" w:fill="auto"/>
          </w:tcPr>
          <w:p w14:paraId="75CB3FCC" w14:textId="77777777" w:rsidR="002D57A1" w:rsidRPr="003C6743" w:rsidRDefault="002D57A1" w:rsidP="002D57A1">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15B7C82" w14:textId="77777777" w:rsidR="002D57A1" w:rsidRDefault="002D57A1" w:rsidP="002D57A1">
            <w:pPr>
              <w:rPr>
                <w:rFonts w:cs="Arial"/>
                <w:bCs/>
                <w:color w:val="000000"/>
              </w:rPr>
            </w:pPr>
            <w:r>
              <w:rPr>
                <w:rFonts w:cs="Arial"/>
                <w:bCs/>
                <w:color w:val="000000"/>
              </w:rPr>
              <w:t>M8</w:t>
            </w:r>
          </w:p>
        </w:tc>
        <w:tc>
          <w:tcPr>
            <w:tcW w:w="6792" w:type="dxa"/>
            <w:tcBorders>
              <w:top w:val="nil"/>
              <w:left w:val="nil"/>
              <w:bottom w:val="single" w:sz="4" w:space="0" w:color="auto"/>
              <w:right w:val="single" w:sz="4" w:space="0" w:color="auto"/>
            </w:tcBorders>
            <w:shd w:val="clear" w:color="auto" w:fill="auto"/>
          </w:tcPr>
          <w:p w14:paraId="7DC44364" w14:textId="77777777" w:rsidR="002D57A1" w:rsidRPr="00B800F0" w:rsidRDefault="002D57A1" w:rsidP="002D57A1">
            <w:pPr>
              <w:rPr>
                <w:rFonts w:cs="Arial"/>
              </w:rPr>
            </w:pPr>
            <w:r>
              <w:rPr>
                <w:rFonts w:cs="Arial"/>
              </w:rPr>
              <w:t>"Passwords cannot have been used previously"</w:t>
            </w:r>
          </w:p>
        </w:tc>
      </w:tr>
      <w:tr w:rsidR="00370B52" w:rsidRPr="003C6743" w14:paraId="721F262A" w14:textId="77777777" w:rsidTr="00252467">
        <w:trPr>
          <w:trHeight w:val="409"/>
        </w:trPr>
        <w:tc>
          <w:tcPr>
            <w:tcW w:w="1697" w:type="dxa"/>
            <w:tcBorders>
              <w:top w:val="single" w:sz="4" w:space="0" w:color="auto"/>
              <w:left w:val="single" w:sz="4" w:space="0" w:color="auto"/>
              <w:bottom w:val="single" w:sz="4" w:space="0" w:color="auto"/>
              <w:right w:val="nil"/>
            </w:tcBorders>
            <w:shd w:val="clear" w:color="auto" w:fill="auto"/>
          </w:tcPr>
          <w:p w14:paraId="2F83E691" w14:textId="77777777" w:rsidR="00370B52" w:rsidRPr="003C6743" w:rsidRDefault="00370B52" w:rsidP="00252467">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2311D44" w14:textId="77777777" w:rsidR="00370B52" w:rsidRDefault="00370B52" w:rsidP="00252467">
            <w:pPr>
              <w:rPr>
                <w:rFonts w:cs="Arial"/>
                <w:bCs/>
                <w:color w:val="000000"/>
              </w:rPr>
            </w:pPr>
            <w:r>
              <w:rPr>
                <w:rFonts w:cs="Arial"/>
                <w:bCs/>
                <w:color w:val="000000"/>
              </w:rPr>
              <w:t>M9</w:t>
            </w:r>
          </w:p>
        </w:tc>
        <w:tc>
          <w:tcPr>
            <w:tcW w:w="6792" w:type="dxa"/>
            <w:tcBorders>
              <w:top w:val="nil"/>
              <w:left w:val="nil"/>
              <w:bottom w:val="single" w:sz="4" w:space="0" w:color="auto"/>
              <w:right w:val="single" w:sz="4" w:space="0" w:color="auto"/>
            </w:tcBorders>
            <w:shd w:val="clear" w:color="auto" w:fill="auto"/>
          </w:tcPr>
          <w:p w14:paraId="613CBCAD" w14:textId="77777777" w:rsidR="00370B52" w:rsidRPr="00B800F0" w:rsidRDefault="00370B52" w:rsidP="00252467">
            <w:pPr>
              <w:rPr>
                <w:rFonts w:cs="Arial"/>
              </w:rPr>
            </w:pPr>
            <w:r>
              <w:rPr>
                <w:rFonts w:cs="Arial"/>
              </w:rPr>
              <w:t>"Username must be in the form of an email address."</w:t>
            </w:r>
          </w:p>
        </w:tc>
      </w:tr>
      <w:tr w:rsidR="007E732C" w:rsidRPr="003C6743" w14:paraId="66CA44E2"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4AE70206"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B4579B9" w14:textId="41D9B4C9" w:rsidR="007E732C" w:rsidRDefault="0020531B" w:rsidP="003A0965">
            <w:pPr>
              <w:rPr>
                <w:rFonts w:cs="Arial"/>
                <w:bCs/>
                <w:color w:val="000000"/>
              </w:rPr>
            </w:pPr>
            <w:bookmarkStart w:id="27" w:name="_GoBack"/>
            <w:r>
              <w:rPr>
                <w:rFonts w:cs="Arial"/>
                <w:bCs/>
                <w:color w:val="000000"/>
              </w:rPr>
              <w:t>M</w:t>
            </w:r>
            <w:r w:rsidR="00370B52">
              <w:rPr>
                <w:rFonts w:cs="Arial"/>
                <w:bCs/>
                <w:color w:val="000000"/>
              </w:rPr>
              <w:t>10</w:t>
            </w:r>
            <w:bookmarkEnd w:id="27"/>
          </w:p>
        </w:tc>
        <w:tc>
          <w:tcPr>
            <w:tcW w:w="6792" w:type="dxa"/>
            <w:tcBorders>
              <w:top w:val="nil"/>
              <w:left w:val="nil"/>
              <w:bottom w:val="single" w:sz="4" w:space="0" w:color="auto"/>
              <w:right w:val="single" w:sz="4" w:space="0" w:color="auto"/>
            </w:tcBorders>
            <w:shd w:val="clear" w:color="auto" w:fill="auto"/>
          </w:tcPr>
          <w:p w14:paraId="7418643C" w14:textId="5D4DFA11" w:rsidR="007E732C" w:rsidRPr="00B800F0" w:rsidRDefault="007E732C" w:rsidP="00370B52">
            <w:pPr>
              <w:rPr>
                <w:rFonts w:cs="Arial"/>
              </w:rPr>
            </w:pPr>
            <w:r>
              <w:rPr>
                <w:rFonts w:cs="Arial"/>
              </w:rPr>
              <w:t>"</w:t>
            </w:r>
            <w:r w:rsidR="00370B52">
              <w:rPr>
                <w:rFonts w:cs="Arial"/>
              </w:rPr>
              <w:t>Security question answer does not match our records</w:t>
            </w:r>
            <w:r>
              <w:rPr>
                <w:rFonts w:cs="Arial"/>
              </w:rPr>
              <w:t>"</w:t>
            </w:r>
          </w:p>
        </w:tc>
      </w:tr>
      <w:tr w:rsidR="007E732C" w:rsidRPr="003C6743" w14:paraId="35168C02" w14:textId="77777777"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78C1924D" w14:textId="77777777" w:rsidR="007E732C" w:rsidRPr="003C6743" w:rsidRDefault="007E732C" w:rsidP="002A4F30">
            <w:pPr>
              <w:rPr>
                <w:rFonts w:cs="Arial"/>
                <w:color w:val="000000"/>
              </w:rPr>
            </w:pPr>
            <w:r w:rsidRPr="003C6743">
              <w:rPr>
                <w:rFonts w:cs="Arial"/>
                <w:color w:val="000000"/>
              </w:rPr>
              <w:t> </w:t>
            </w:r>
          </w:p>
        </w:tc>
      </w:tr>
      <w:tr w:rsidR="007E732C" w:rsidRPr="003C6743" w14:paraId="75616099"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3D060244" w14:textId="77777777" w:rsidR="007E732C" w:rsidRPr="003C6743" w:rsidRDefault="007E732C"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2A91C6DE" w14:textId="77777777" w:rsidR="007E732C" w:rsidRPr="003C6743" w:rsidRDefault="007E732C"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159E4FA0" w14:textId="77777777" w:rsidR="007E732C" w:rsidRPr="003C6743" w:rsidRDefault="007E732C" w:rsidP="006301AD">
            <w:pPr>
              <w:rPr>
                <w:rFonts w:cs="Arial"/>
                <w:color w:val="000000"/>
              </w:rPr>
            </w:pPr>
          </w:p>
        </w:tc>
      </w:tr>
      <w:tr w:rsidR="007E732C" w:rsidRPr="003C6743" w14:paraId="54BDDBB9"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33C3C59E"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88117EF" w14:textId="77777777" w:rsidR="007E732C" w:rsidRPr="003C6743" w:rsidRDefault="007E732C"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4F7EF65B" w14:textId="77777777" w:rsidR="007E732C" w:rsidRPr="003C6743" w:rsidRDefault="007E732C" w:rsidP="006301AD">
            <w:pPr>
              <w:rPr>
                <w:rFonts w:cs="Arial"/>
                <w:color w:val="000000"/>
              </w:rPr>
            </w:pPr>
          </w:p>
        </w:tc>
      </w:tr>
      <w:tr w:rsidR="007E732C" w:rsidRPr="003C6743" w14:paraId="089963E9"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12A319CF"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621C643" w14:textId="42B43162" w:rsidR="007E732C" w:rsidRDefault="007E732C"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5B0FCF87" w14:textId="77777777" w:rsidR="007E732C" w:rsidRDefault="007E732C" w:rsidP="006301AD">
            <w:pPr>
              <w:rPr>
                <w:rFonts w:cs="Arial"/>
                <w:color w:val="000000"/>
              </w:rPr>
            </w:pPr>
          </w:p>
        </w:tc>
      </w:tr>
    </w:tbl>
    <w:p w14:paraId="7F9A8A67" w14:textId="3B9EA3C4" w:rsidR="008C716F" w:rsidRDefault="008C716F" w:rsidP="004058AD">
      <w:pPr>
        <w:keepNext/>
        <w:pBdr>
          <w:top w:val="single" w:sz="6" w:space="1" w:color="auto"/>
        </w:pBdr>
        <w:spacing w:before="425" w:after="113"/>
        <w:outlineLvl w:val="1"/>
      </w:pPr>
    </w:p>
    <w:p w14:paraId="49F8E0F5" w14:textId="42DDDFD8" w:rsidR="00927D3F" w:rsidRDefault="00927D3F">
      <w:pPr>
        <w:overflowPunct/>
        <w:autoSpaceDE/>
        <w:autoSpaceDN/>
        <w:adjustRightInd/>
        <w:spacing w:after="0"/>
        <w:textAlignment w:val="auto"/>
      </w:pPr>
      <w:r>
        <w:br w:type="page"/>
      </w:r>
    </w:p>
    <w:p w14:paraId="54E1317E" w14:textId="207A8FF9" w:rsidR="00D249DC" w:rsidRDefault="00927D3F" w:rsidP="00551E95">
      <w:pPr>
        <w:overflowPunct/>
        <w:autoSpaceDE/>
        <w:autoSpaceDN/>
        <w:adjustRightInd/>
        <w:spacing w:after="0"/>
        <w:textAlignment w:val="auto"/>
      </w:pPr>
      <w:r>
        <w:rPr>
          <w:noProof/>
        </w:rPr>
        <w:lastRenderedPageBreak/>
        <w:drawing>
          <wp:inline distT="0" distB="0" distL="0" distR="0" wp14:anchorId="18F20F70" wp14:editId="5B28FED5">
            <wp:extent cx="4754880" cy="446612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for authenticated user password expired.png"/>
                    <pic:cNvPicPr/>
                  </pic:nvPicPr>
                  <pic:blipFill rotWithShape="1">
                    <a:blip r:embed="rId9">
                      <a:extLst>
                        <a:ext uri="{28A0092B-C50C-407E-A947-70E740481C1C}">
                          <a14:useLocalDpi xmlns:a14="http://schemas.microsoft.com/office/drawing/2010/main" val="0"/>
                        </a:ext>
                      </a:extLst>
                    </a:blip>
                    <a:srcRect l="1876" t="3544" r="20869" b="-293"/>
                    <a:stretch/>
                  </pic:blipFill>
                  <pic:spPr bwMode="auto">
                    <a:xfrm>
                      <a:off x="0" y="0"/>
                      <a:ext cx="4755094" cy="4466324"/>
                    </a:xfrm>
                    <a:prstGeom prst="rect">
                      <a:avLst/>
                    </a:prstGeom>
                    <a:ln>
                      <a:noFill/>
                    </a:ln>
                    <a:extLst>
                      <a:ext uri="{53640926-AAD7-44d8-BBD7-CCE9431645EC}">
                        <a14:shadowObscured xmlns:a14="http://schemas.microsoft.com/office/drawing/2010/main"/>
                      </a:ext>
                    </a:extLst>
                  </pic:spPr>
                </pic:pic>
              </a:graphicData>
            </a:graphic>
          </wp:inline>
        </w:drawing>
      </w:r>
    </w:p>
    <w:p w14:paraId="4EC520DF" w14:textId="6EB64BCF" w:rsidR="00927D3F" w:rsidRDefault="00927D3F" w:rsidP="00551E95">
      <w:pPr>
        <w:overflowPunct/>
        <w:autoSpaceDE/>
        <w:autoSpaceDN/>
        <w:adjustRightInd/>
        <w:spacing w:after="0"/>
        <w:textAlignment w:val="auto"/>
      </w:pPr>
      <w:r>
        <w:t>VR1: "Flow for authenticated user password expired.png"</w:t>
      </w:r>
    </w:p>
    <w:p w14:paraId="628731E4" w14:textId="7791F508" w:rsidR="00927D3F" w:rsidRDefault="00927D3F">
      <w:pPr>
        <w:overflowPunct/>
        <w:autoSpaceDE/>
        <w:autoSpaceDN/>
        <w:adjustRightInd/>
        <w:spacing w:after="0"/>
        <w:textAlignment w:val="auto"/>
      </w:pPr>
      <w:r>
        <w:br w:type="page"/>
      </w:r>
    </w:p>
    <w:p w14:paraId="357221C1" w14:textId="77777777" w:rsidR="00927D3F" w:rsidRDefault="00927D3F" w:rsidP="00551E95">
      <w:pPr>
        <w:overflowPunct/>
        <w:autoSpaceDE/>
        <w:autoSpaceDN/>
        <w:adjustRightInd/>
        <w:spacing w:after="0"/>
        <w:textAlignment w:val="auto"/>
      </w:pPr>
    </w:p>
    <w:p w14:paraId="7685A7AD" w14:textId="15B8604E" w:rsidR="00927D3F" w:rsidRDefault="00927D3F" w:rsidP="00551E95">
      <w:pPr>
        <w:overflowPunct/>
        <w:autoSpaceDE/>
        <w:autoSpaceDN/>
        <w:adjustRightInd/>
        <w:spacing w:after="0"/>
        <w:textAlignment w:val="auto"/>
      </w:pPr>
      <w:r>
        <w:rPr>
          <w:noProof/>
        </w:rPr>
        <w:drawing>
          <wp:inline distT="0" distB="0" distL="0" distR="0" wp14:anchorId="5D5348DE" wp14:editId="78D5C469">
            <wp:extent cx="6155055" cy="4616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for Non Authenticated user cant remember password.png"/>
                    <pic:cNvPicPr/>
                  </pic:nvPicPr>
                  <pic:blipFill>
                    <a:blip r:embed="rId10">
                      <a:extLst>
                        <a:ext uri="{28A0092B-C50C-407E-A947-70E740481C1C}">
                          <a14:useLocalDpi xmlns:a14="http://schemas.microsoft.com/office/drawing/2010/main" val="0"/>
                        </a:ext>
                      </a:extLst>
                    </a:blip>
                    <a:stretch>
                      <a:fillRect/>
                    </a:stretch>
                  </pic:blipFill>
                  <pic:spPr>
                    <a:xfrm>
                      <a:off x="0" y="0"/>
                      <a:ext cx="6155055" cy="4616450"/>
                    </a:xfrm>
                    <a:prstGeom prst="rect">
                      <a:avLst/>
                    </a:prstGeom>
                  </pic:spPr>
                </pic:pic>
              </a:graphicData>
            </a:graphic>
          </wp:inline>
        </w:drawing>
      </w:r>
    </w:p>
    <w:p w14:paraId="5BCBA60A" w14:textId="5D967B66" w:rsidR="00927D3F" w:rsidRDefault="00927D3F" w:rsidP="00551E95">
      <w:pPr>
        <w:overflowPunct/>
        <w:autoSpaceDE/>
        <w:autoSpaceDN/>
        <w:adjustRightInd/>
        <w:spacing w:after="0"/>
        <w:textAlignment w:val="auto"/>
      </w:pPr>
      <w:r>
        <w:t>VR2: "</w:t>
      </w:r>
      <w:r w:rsidRPr="00927D3F">
        <w:t xml:space="preserve"> Flow for Non Authenticated user cant remember password.png</w:t>
      </w:r>
      <w:r>
        <w:t>"</w:t>
      </w:r>
    </w:p>
    <w:p w14:paraId="7108E154" w14:textId="7CB93538" w:rsidR="00927D3F" w:rsidRDefault="00927D3F">
      <w:pPr>
        <w:overflowPunct/>
        <w:autoSpaceDE/>
        <w:autoSpaceDN/>
        <w:adjustRightInd/>
        <w:spacing w:after="0"/>
        <w:textAlignment w:val="auto"/>
      </w:pPr>
      <w:r>
        <w:br w:type="page"/>
      </w:r>
    </w:p>
    <w:p w14:paraId="683BA026" w14:textId="7BE0B29F" w:rsidR="00927D3F" w:rsidRDefault="00927D3F" w:rsidP="00551E95">
      <w:pPr>
        <w:overflowPunct/>
        <w:autoSpaceDE/>
        <w:autoSpaceDN/>
        <w:adjustRightInd/>
        <w:spacing w:after="0"/>
        <w:textAlignment w:val="auto"/>
      </w:pPr>
      <w:r>
        <w:rPr>
          <w:noProof/>
        </w:rPr>
        <w:lastRenderedPageBreak/>
        <w:drawing>
          <wp:inline distT="0" distB="0" distL="0" distR="0" wp14:anchorId="763187B4" wp14:editId="512CAD8B">
            <wp:extent cx="6155055" cy="461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for Non authenticated receives reset password message pushed from system admin.png"/>
                    <pic:cNvPicPr/>
                  </pic:nvPicPr>
                  <pic:blipFill>
                    <a:blip r:embed="rId11">
                      <a:extLst>
                        <a:ext uri="{28A0092B-C50C-407E-A947-70E740481C1C}">
                          <a14:useLocalDpi xmlns:a14="http://schemas.microsoft.com/office/drawing/2010/main" val="0"/>
                        </a:ext>
                      </a:extLst>
                    </a:blip>
                    <a:stretch>
                      <a:fillRect/>
                    </a:stretch>
                  </pic:blipFill>
                  <pic:spPr>
                    <a:xfrm>
                      <a:off x="0" y="0"/>
                      <a:ext cx="6155055" cy="4616450"/>
                    </a:xfrm>
                    <a:prstGeom prst="rect">
                      <a:avLst/>
                    </a:prstGeom>
                  </pic:spPr>
                </pic:pic>
              </a:graphicData>
            </a:graphic>
          </wp:inline>
        </w:drawing>
      </w:r>
    </w:p>
    <w:p w14:paraId="41FAFDCF" w14:textId="29847FFD" w:rsidR="00927D3F" w:rsidRDefault="00927D3F" w:rsidP="00551E95">
      <w:pPr>
        <w:overflowPunct/>
        <w:autoSpaceDE/>
        <w:autoSpaceDN/>
        <w:adjustRightInd/>
        <w:spacing w:after="0"/>
        <w:textAlignment w:val="auto"/>
        <w:rPr>
          <w:bCs/>
        </w:rPr>
      </w:pPr>
      <w:r>
        <w:t xml:space="preserve">VR3: </w:t>
      </w:r>
      <w:r w:rsidR="004812BF">
        <w:t xml:space="preserve">"Flow for </w:t>
      </w:r>
      <w:r w:rsidRPr="004812BF">
        <w:rPr>
          <w:bCs/>
        </w:rPr>
        <w:t>Non authenticated receives reset password message pushed from system admin</w:t>
      </w:r>
      <w:r w:rsidR="004812BF">
        <w:rPr>
          <w:bCs/>
        </w:rPr>
        <w:t>.png"</w:t>
      </w:r>
    </w:p>
    <w:p w14:paraId="23038744" w14:textId="5969097A" w:rsidR="00DA3212" w:rsidRDefault="00DA3212">
      <w:pPr>
        <w:overflowPunct/>
        <w:autoSpaceDE/>
        <w:autoSpaceDN/>
        <w:adjustRightInd/>
        <w:spacing w:after="0"/>
        <w:textAlignment w:val="auto"/>
        <w:rPr>
          <w:bCs/>
        </w:rPr>
      </w:pPr>
      <w:r>
        <w:rPr>
          <w:bCs/>
        </w:rPr>
        <w:br w:type="page"/>
      </w:r>
    </w:p>
    <w:p w14:paraId="2D9D7BFE" w14:textId="60A1CEAB" w:rsidR="00DA3212" w:rsidRDefault="00DA3212" w:rsidP="00551E95">
      <w:pPr>
        <w:overflowPunct/>
        <w:autoSpaceDE/>
        <w:autoSpaceDN/>
        <w:adjustRightInd/>
        <w:spacing w:after="0"/>
        <w:textAlignment w:val="auto"/>
      </w:pPr>
      <w:r>
        <w:rPr>
          <w:noProof/>
        </w:rPr>
        <w:lastRenderedPageBreak/>
        <w:drawing>
          <wp:inline distT="0" distB="0" distL="0" distR="0" wp14:anchorId="3A825FC5" wp14:editId="5F26A5E2">
            <wp:extent cx="3272590" cy="2810577"/>
            <wp:effectExtent l="0" t="0" r="444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locked - New Page.png"/>
                    <pic:cNvPicPr/>
                  </pic:nvPicPr>
                  <pic:blipFill rotWithShape="1">
                    <a:blip r:embed="rId12">
                      <a:extLst>
                        <a:ext uri="{28A0092B-C50C-407E-A947-70E740481C1C}">
                          <a14:useLocalDpi xmlns:a14="http://schemas.microsoft.com/office/drawing/2010/main" val="0"/>
                        </a:ext>
                      </a:extLst>
                    </a:blip>
                    <a:srcRect l="15921" t="6212" r="30480" b="58217"/>
                    <a:stretch/>
                  </pic:blipFill>
                  <pic:spPr bwMode="auto">
                    <a:xfrm>
                      <a:off x="0" y="0"/>
                      <a:ext cx="3272855" cy="2810805"/>
                    </a:xfrm>
                    <a:prstGeom prst="rect">
                      <a:avLst/>
                    </a:prstGeom>
                    <a:ln>
                      <a:noFill/>
                    </a:ln>
                    <a:extLst>
                      <a:ext uri="{53640926-AAD7-44d8-BBD7-CCE9431645EC}">
                        <a14:shadowObscured xmlns:a14="http://schemas.microsoft.com/office/drawing/2010/main"/>
                      </a:ext>
                    </a:extLst>
                  </pic:spPr>
                </pic:pic>
              </a:graphicData>
            </a:graphic>
          </wp:inline>
        </w:drawing>
      </w:r>
    </w:p>
    <w:p w14:paraId="68B6A6D7" w14:textId="77777777" w:rsidR="00DA3212" w:rsidRDefault="00DA3212" w:rsidP="00551E95">
      <w:pPr>
        <w:overflowPunct/>
        <w:autoSpaceDE/>
        <w:autoSpaceDN/>
        <w:adjustRightInd/>
        <w:spacing w:after="0"/>
        <w:textAlignment w:val="auto"/>
      </w:pPr>
    </w:p>
    <w:p w14:paraId="422B7AD8" w14:textId="1075A420" w:rsidR="00DA3212" w:rsidRPr="004812BF" w:rsidRDefault="00DA3212" w:rsidP="00551E95">
      <w:pPr>
        <w:overflowPunct/>
        <w:autoSpaceDE/>
        <w:autoSpaceDN/>
        <w:adjustRightInd/>
        <w:spacing w:after="0"/>
        <w:textAlignment w:val="auto"/>
      </w:pPr>
      <w:r>
        <w:t>VR4: "account locked - New Page.png"</w:t>
      </w:r>
    </w:p>
    <w:sectPr w:rsidR="00DA3212" w:rsidRPr="004812BF" w:rsidSect="008A4537">
      <w:headerReference w:type="even" r:id="rId13"/>
      <w:headerReference w:type="default" r:id="rId14"/>
      <w:footerReference w:type="default" r:id="rId15"/>
      <w:headerReference w:type="first" r:id="rId16"/>
      <w:footerReference w:type="first" r:id="rId17"/>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Eric Landeen" w:date="2013-07-03T16:58:00Z" w:initials="EL">
    <w:p w14:paraId="50BC97EB" w14:textId="13D42548" w:rsidR="00404622" w:rsidRDefault="00404622" w:rsidP="006406B1">
      <w:pPr>
        <w:pStyle w:val="CommentText"/>
      </w:pPr>
      <w:r>
        <w:rPr>
          <w:rStyle w:val="CommentReference"/>
        </w:rPr>
        <w:annotationRef/>
      </w:r>
      <w:r>
        <w:t>Open issue: Will user's existing security question and answer be used by default?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7A4D9" w14:textId="77777777" w:rsidR="00404622" w:rsidRDefault="00404622">
      <w:r>
        <w:separator/>
      </w:r>
    </w:p>
  </w:endnote>
  <w:endnote w:type="continuationSeparator" w:id="0">
    <w:p w14:paraId="2F0101C1" w14:textId="77777777" w:rsidR="00404622" w:rsidRDefault="0040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404622" w:rsidRPr="009C3C63" w14:paraId="73A99A35" w14:textId="77777777">
      <w:tc>
        <w:tcPr>
          <w:tcW w:w="4846" w:type="dxa"/>
        </w:tcPr>
        <w:p w14:paraId="154C8D39" w14:textId="77777777" w:rsidR="00404622" w:rsidRPr="009C3C63" w:rsidRDefault="00404622" w:rsidP="00FE1A14">
          <w:pPr>
            <w:pStyle w:val="Footer"/>
            <w:rPr>
              <w:rFonts w:cs="Arial"/>
              <w:szCs w:val="16"/>
            </w:rPr>
          </w:pPr>
          <w:bookmarkStart w:id="28" w:name="LDocument"/>
          <w:r w:rsidRPr="009C3C63">
            <w:rPr>
              <w:rFonts w:cs="Arial"/>
              <w:szCs w:val="16"/>
            </w:rPr>
            <w:t xml:space="preserve">Document Name: </w:t>
          </w:r>
          <w:r>
            <w:rPr>
              <w:rFonts w:cs="Arial"/>
              <w:szCs w:val="16"/>
            </w:rPr>
            <w:fldChar w:fldCharType="begin"/>
          </w:r>
          <w:r>
            <w:rPr>
              <w:rFonts w:cs="Arial"/>
              <w:szCs w:val="16"/>
            </w:rPr>
            <w:instrText xml:space="preserve"> FILENAME  </w:instrText>
          </w:r>
          <w:r>
            <w:rPr>
              <w:rFonts w:cs="Arial"/>
              <w:szCs w:val="16"/>
            </w:rPr>
            <w:fldChar w:fldCharType="separate"/>
          </w:r>
          <w:r>
            <w:rPr>
              <w:rFonts w:cs="Arial"/>
              <w:noProof/>
              <w:szCs w:val="16"/>
            </w:rPr>
            <w:t>Document13</w:t>
          </w:r>
          <w:r>
            <w:rPr>
              <w:rFonts w:cs="Arial"/>
              <w:szCs w:val="16"/>
            </w:rPr>
            <w:fldChar w:fldCharType="end"/>
          </w:r>
        </w:p>
        <w:p w14:paraId="34D289EA" w14:textId="77777777" w:rsidR="00404622" w:rsidRPr="009C3C63" w:rsidRDefault="00404622" w:rsidP="00FE1A14">
          <w:pPr>
            <w:pStyle w:val="Footer"/>
            <w:rPr>
              <w:rFonts w:cs="Arial"/>
              <w:szCs w:val="16"/>
            </w:rPr>
          </w:pPr>
          <w:r w:rsidRPr="009C3C63">
            <w:rPr>
              <w:rFonts w:cs="Arial"/>
              <w:szCs w:val="16"/>
            </w:rPr>
            <w:t>Version: 1.0</w:t>
          </w:r>
        </w:p>
      </w:tc>
      <w:tc>
        <w:tcPr>
          <w:tcW w:w="4854" w:type="dxa"/>
        </w:tcPr>
        <w:p w14:paraId="0C01B76B" w14:textId="77777777" w:rsidR="00404622" w:rsidRPr="009C3C63" w:rsidRDefault="00404622"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38E63C71" w14:textId="77777777" w:rsidR="00404622" w:rsidRPr="009C3C63" w:rsidRDefault="00404622"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27353C">
            <w:rPr>
              <w:rFonts w:cs="Arial"/>
              <w:noProof/>
              <w:szCs w:val="16"/>
            </w:rPr>
            <w:t>11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27353C">
            <w:rPr>
              <w:rFonts w:cs="Arial"/>
              <w:noProof/>
              <w:szCs w:val="16"/>
            </w:rPr>
            <w:t>15</w:t>
          </w:r>
          <w:r w:rsidRPr="009C3C63">
            <w:rPr>
              <w:rFonts w:cs="Arial"/>
              <w:szCs w:val="16"/>
            </w:rPr>
            <w:fldChar w:fldCharType="end"/>
          </w:r>
        </w:p>
      </w:tc>
    </w:tr>
  </w:tbl>
  <w:p w14:paraId="4C8DD751" w14:textId="77777777" w:rsidR="00404622" w:rsidRDefault="00404622" w:rsidP="00346194">
    <w:pPr>
      <w:pStyle w:val="Footer"/>
      <w:pBdr>
        <w:top w:val="none" w:sz="0" w:space="0" w:color="auto"/>
      </w:pBdr>
      <w:tabs>
        <w:tab w:val="clear" w:pos="9356"/>
        <w:tab w:val="right" w:pos="9690"/>
      </w:tabs>
    </w:pPr>
    <w:bookmarkStart w:id="29" w:name="LArchive"/>
    <w:bookmarkStart w:id="30" w:name="prop_Archive"/>
    <w:bookmarkStart w:id="31" w:name="prop_Text2"/>
    <w:bookmarkEnd w:id="28"/>
    <w:bookmarkEnd w:id="29"/>
    <w:bookmarkEnd w:id="30"/>
    <w:bookmarkEnd w:id="31"/>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404622" w:rsidRPr="009C3C63" w14:paraId="70C32AD3" w14:textId="77777777">
      <w:tc>
        <w:tcPr>
          <w:tcW w:w="4846" w:type="dxa"/>
        </w:tcPr>
        <w:p w14:paraId="29531AA5" w14:textId="77777777" w:rsidR="00404622" w:rsidRPr="009C3C63" w:rsidRDefault="00404622" w:rsidP="00FE1A14">
          <w:pPr>
            <w:pStyle w:val="Footer"/>
            <w:rPr>
              <w:rFonts w:cs="Arial"/>
              <w:szCs w:val="16"/>
            </w:rPr>
          </w:pPr>
          <w:r w:rsidRPr="009C3C63">
            <w:rPr>
              <w:rFonts w:cs="Arial"/>
              <w:szCs w:val="16"/>
            </w:rPr>
            <w:t xml:space="preserve">Document Name: </w:t>
          </w:r>
          <w:r w:rsidRPr="009C3C63">
            <w:rPr>
              <w:rFonts w:cs="Arial"/>
              <w:szCs w:val="16"/>
            </w:rPr>
            <w:fldChar w:fldCharType="begin"/>
          </w:r>
          <w:r w:rsidRPr="009C3C63">
            <w:rPr>
              <w:rFonts w:cs="Arial"/>
              <w:szCs w:val="16"/>
            </w:rPr>
            <w:instrText xml:space="preserve"> FILENAME </w:instrText>
          </w:r>
          <w:r w:rsidRPr="009C3C63">
            <w:rPr>
              <w:rFonts w:cs="Arial"/>
              <w:szCs w:val="16"/>
            </w:rPr>
            <w:fldChar w:fldCharType="separate"/>
          </w:r>
          <w:r>
            <w:rPr>
              <w:rFonts w:cs="Arial"/>
              <w:noProof/>
              <w:szCs w:val="16"/>
            </w:rPr>
            <w:t>Document13</w:t>
          </w:r>
          <w:r w:rsidRPr="009C3C63">
            <w:rPr>
              <w:rFonts w:cs="Arial"/>
              <w:szCs w:val="16"/>
            </w:rPr>
            <w:fldChar w:fldCharType="end"/>
          </w:r>
        </w:p>
        <w:p w14:paraId="7431F4FE" w14:textId="77777777" w:rsidR="00404622" w:rsidRPr="009C3C63" w:rsidRDefault="00404622" w:rsidP="00FE1A14">
          <w:pPr>
            <w:pStyle w:val="Footer"/>
            <w:rPr>
              <w:rFonts w:cs="Arial"/>
              <w:szCs w:val="16"/>
            </w:rPr>
          </w:pPr>
          <w:r w:rsidRPr="009C3C63">
            <w:rPr>
              <w:rFonts w:cs="Arial"/>
              <w:szCs w:val="16"/>
            </w:rPr>
            <w:t>Version: 1.0</w:t>
          </w:r>
        </w:p>
      </w:tc>
      <w:tc>
        <w:tcPr>
          <w:tcW w:w="4854" w:type="dxa"/>
        </w:tcPr>
        <w:p w14:paraId="3B90B84C" w14:textId="77777777" w:rsidR="00404622" w:rsidRPr="009C3C63" w:rsidRDefault="00404622"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39FB178C" w14:textId="77777777" w:rsidR="00404622" w:rsidRPr="009C3C63" w:rsidRDefault="00404622"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Pr>
              <w:rFonts w:cs="Arial"/>
              <w:noProof/>
              <w:szCs w:val="16"/>
            </w:rPr>
            <w:t>15</w:t>
          </w:r>
          <w:r w:rsidRPr="009C3C63">
            <w:rPr>
              <w:rFonts w:cs="Arial"/>
              <w:szCs w:val="16"/>
            </w:rPr>
            <w:fldChar w:fldCharType="end"/>
          </w:r>
        </w:p>
      </w:tc>
    </w:tr>
  </w:tbl>
  <w:p w14:paraId="0A4EE01C" w14:textId="77777777" w:rsidR="00404622" w:rsidRDefault="00404622" w:rsidP="00346194">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17015" w14:textId="77777777" w:rsidR="00404622" w:rsidRDefault="00404622">
      <w:r>
        <w:separator/>
      </w:r>
    </w:p>
  </w:footnote>
  <w:footnote w:type="continuationSeparator" w:id="0">
    <w:p w14:paraId="5139B749" w14:textId="77777777" w:rsidR="00404622" w:rsidRDefault="00404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375DF1" w14:textId="77777777" w:rsidR="00404622" w:rsidRDefault="00404622">
    <w:pPr>
      <w:pStyle w:val="Header"/>
    </w:pPr>
    <w:r>
      <w:rPr>
        <w:noProof/>
      </w:rPr>
      <w:pict w14:anchorId="0F2EFF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7815A6" w14:textId="064AB276" w:rsidR="00404622" w:rsidRPr="00675E6F" w:rsidRDefault="00404622"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E86251" w14:textId="77777777" w:rsidR="00404622" w:rsidRDefault="00404622" w:rsidP="00346194">
    <w:pPr>
      <w:pStyle w:val="Header"/>
      <w:pBdr>
        <w:bottom w:val="none" w:sz="0" w:space="0" w:color="auto"/>
      </w:pBdr>
      <w:tabs>
        <w:tab w:val="clear" w:pos="4678"/>
        <w:tab w:val="center" w:pos="4846"/>
      </w:tabs>
    </w:pPr>
    <w:r>
      <w:rPr>
        <w:noProof/>
      </w:rPr>
      <w:pict w14:anchorId="1915E50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0D0E3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037240D"/>
    <w:multiLevelType w:val="singleLevel"/>
    <w:tmpl w:val="F412050E"/>
    <w:lvl w:ilvl="0">
      <w:numFmt w:val="none"/>
      <w:lvlText w:val="Ÿ"/>
      <w:legacy w:legacy="1" w:legacySpace="0" w:legacyIndent="360"/>
      <w:lvlJc w:val="left"/>
      <w:pPr>
        <w:ind w:left="360" w:hanging="360"/>
      </w:pPr>
      <w:rPr>
        <w:rFonts w:ascii="Wingdings" w:hAnsi="Wingdings" w:hint="default"/>
        <w:sz w:val="20"/>
      </w:rPr>
    </w:lvl>
  </w:abstractNum>
  <w:abstractNum w:abstractNumId="13">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5"/>
  </w:num>
  <w:num w:numId="13">
    <w:abstractNumId w:val="6"/>
  </w:num>
  <w:num w:numId="14">
    <w:abstractNumId w:val="15"/>
  </w:num>
  <w:num w:numId="15">
    <w:abstractNumId w:val="4"/>
  </w:num>
  <w:num w:numId="16">
    <w:abstractNumId w:val="0"/>
  </w:num>
  <w:num w:numId="17">
    <w:abstractNumId w:val="0"/>
  </w:num>
  <w:num w:numId="18">
    <w:abstractNumId w:val="13"/>
  </w:num>
  <w:num w:numId="19">
    <w:abstractNumId w:val="8"/>
  </w:num>
  <w:num w:numId="20">
    <w:abstractNumId w:val="3"/>
  </w:num>
  <w:num w:numId="21">
    <w:abstractNumId w:val="10"/>
  </w:num>
  <w:num w:numId="22">
    <w:abstractNumId w:val="7"/>
  </w:num>
  <w:num w:numId="23">
    <w:abstractNumId w:val="1"/>
  </w:num>
  <w:num w:numId="24">
    <w:abstractNumId w:val="11"/>
  </w:num>
  <w:num w:numId="25">
    <w:abstractNumId w:val="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04413"/>
    <w:rsid w:val="00012B45"/>
    <w:rsid w:val="00016E93"/>
    <w:rsid w:val="00017EA5"/>
    <w:rsid w:val="00043F77"/>
    <w:rsid w:val="00044D41"/>
    <w:rsid w:val="0005402D"/>
    <w:rsid w:val="0006097C"/>
    <w:rsid w:val="0006579C"/>
    <w:rsid w:val="00070887"/>
    <w:rsid w:val="00071770"/>
    <w:rsid w:val="00076385"/>
    <w:rsid w:val="00076D2C"/>
    <w:rsid w:val="00077351"/>
    <w:rsid w:val="000778C4"/>
    <w:rsid w:val="00084BEA"/>
    <w:rsid w:val="000908C9"/>
    <w:rsid w:val="00097EC1"/>
    <w:rsid w:val="000A106E"/>
    <w:rsid w:val="000A1B69"/>
    <w:rsid w:val="000A4D39"/>
    <w:rsid w:val="000A78D8"/>
    <w:rsid w:val="000B011B"/>
    <w:rsid w:val="000B3798"/>
    <w:rsid w:val="000B5DAD"/>
    <w:rsid w:val="000C2F12"/>
    <w:rsid w:val="000D35E0"/>
    <w:rsid w:val="000D4D2A"/>
    <w:rsid w:val="000D5E84"/>
    <w:rsid w:val="000D769C"/>
    <w:rsid w:val="000E055D"/>
    <w:rsid w:val="000E107B"/>
    <w:rsid w:val="000E1095"/>
    <w:rsid w:val="000E4919"/>
    <w:rsid w:val="000E6FA6"/>
    <w:rsid w:val="000F4317"/>
    <w:rsid w:val="000F72F2"/>
    <w:rsid w:val="00100D6E"/>
    <w:rsid w:val="001031ED"/>
    <w:rsid w:val="001034C0"/>
    <w:rsid w:val="00105A1E"/>
    <w:rsid w:val="0010612B"/>
    <w:rsid w:val="001137A3"/>
    <w:rsid w:val="0011416A"/>
    <w:rsid w:val="00116776"/>
    <w:rsid w:val="0011757A"/>
    <w:rsid w:val="00124B9E"/>
    <w:rsid w:val="0013176C"/>
    <w:rsid w:val="0014261B"/>
    <w:rsid w:val="00143B3F"/>
    <w:rsid w:val="00144142"/>
    <w:rsid w:val="00146CEA"/>
    <w:rsid w:val="0015106C"/>
    <w:rsid w:val="0016506F"/>
    <w:rsid w:val="001669EF"/>
    <w:rsid w:val="00170180"/>
    <w:rsid w:val="0017368E"/>
    <w:rsid w:val="00184BA5"/>
    <w:rsid w:val="00185033"/>
    <w:rsid w:val="00187142"/>
    <w:rsid w:val="001872C0"/>
    <w:rsid w:val="001907F2"/>
    <w:rsid w:val="00190AF1"/>
    <w:rsid w:val="001915E6"/>
    <w:rsid w:val="001921C0"/>
    <w:rsid w:val="00193603"/>
    <w:rsid w:val="00193FBA"/>
    <w:rsid w:val="001A1432"/>
    <w:rsid w:val="001C236D"/>
    <w:rsid w:val="001C3B46"/>
    <w:rsid w:val="001C49B9"/>
    <w:rsid w:val="001C5084"/>
    <w:rsid w:val="001C7050"/>
    <w:rsid w:val="001D3641"/>
    <w:rsid w:val="001D68A0"/>
    <w:rsid w:val="001F45B7"/>
    <w:rsid w:val="001F4E31"/>
    <w:rsid w:val="00203A09"/>
    <w:rsid w:val="00204E84"/>
    <w:rsid w:val="0020531B"/>
    <w:rsid w:val="00207731"/>
    <w:rsid w:val="0021384C"/>
    <w:rsid w:val="002149C0"/>
    <w:rsid w:val="00226085"/>
    <w:rsid w:val="00234CE8"/>
    <w:rsid w:val="00240CC0"/>
    <w:rsid w:val="00241412"/>
    <w:rsid w:val="00244618"/>
    <w:rsid w:val="002470E9"/>
    <w:rsid w:val="00250573"/>
    <w:rsid w:val="002507B3"/>
    <w:rsid w:val="00252467"/>
    <w:rsid w:val="00255FEC"/>
    <w:rsid w:val="00263737"/>
    <w:rsid w:val="00263A54"/>
    <w:rsid w:val="00266830"/>
    <w:rsid w:val="0027353C"/>
    <w:rsid w:val="00280BD7"/>
    <w:rsid w:val="002827A4"/>
    <w:rsid w:val="00282A77"/>
    <w:rsid w:val="00284F73"/>
    <w:rsid w:val="00292DF9"/>
    <w:rsid w:val="002956AF"/>
    <w:rsid w:val="00296771"/>
    <w:rsid w:val="00297271"/>
    <w:rsid w:val="002A4C36"/>
    <w:rsid w:val="002A4F30"/>
    <w:rsid w:val="002B0159"/>
    <w:rsid w:val="002B20A7"/>
    <w:rsid w:val="002B3202"/>
    <w:rsid w:val="002B5BAE"/>
    <w:rsid w:val="002C1421"/>
    <w:rsid w:val="002C6CDF"/>
    <w:rsid w:val="002D49F5"/>
    <w:rsid w:val="002D57A1"/>
    <w:rsid w:val="002D71CF"/>
    <w:rsid w:val="002E4C55"/>
    <w:rsid w:val="002E7F4A"/>
    <w:rsid w:val="002F4A4A"/>
    <w:rsid w:val="002F541A"/>
    <w:rsid w:val="002F7BD9"/>
    <w:rsid w:val="00305921"/>
    <w:rsid w:val="003102A3"/>
    <w:rsid w:val="00310F55"/>
    <w:rsid w:val="0031293C"/>
    <w:rsid w:val="003179B7"/>
    <w:rsid w:val="0032535C"/>
    <w:rsid w:val="00325979"/>
    <w:rsid w:val="00325DAA"/>
    <w:rsid w:val="003343BF"/>
    <w:rsid w:val="00342DCB"/>
    <w:rsid w:val="003444B1"/>
    <w:rsid w:val="00346194"/>
    <w:rsid w:val="0035755C"/>
    <w:rsid w:val="00357657"/>
    <w:rsid w:val="00363011"/>
    <w:rsid w:val="00363C54"/>
    <w:rsid w:val="00364A7E"/>
    <w:rsid w:val="00365696"/>
    <w:rsid w:val="00370636"/>
    <w:rsid w:val="00370B52"/>
    <w:rsid w:val="00375104"/>
    <w:rsid w:val="00376E92"/>
    <w:rsid w:val="00377275"/>
    <w:rsid w:val="00383A2F"/>
    <w:rsid w:val="00387056"/>
    <w:rsid w:val="00391B4F"/>
    <w:rsid w:val="00392559"/>
    <w:rsid w:val="00396DD9"/>
    <w:rsid w:val="00397F79"/>
    <w:rsid w:val="003A0965"/>
    <w:rsid w:val="003A2FDB"/>
    <w:rsid w:val="003B167D"/>
    <w:rsid w:val="003B235C"/>
    <w:rsid w:val="003C2FE2"/>
    <w:rsid w:val="003C4368"/>
    <w:rsid w:val="003C5953"/>
    <w:rsid w:val="003E2007"/>
    <w:rsid w:val="003E52B8"/>
    <w:rsid w:val="003E5D96"/>
    <w:rsid w:val="004007CD"/>
    <w:rsid w:val="004015BE"/>
    <w:rsid w:val="0040239F"/>
    <w:rsid w:val="00404622"/>
    <w:rsid w:val="0040578E"/>
    <w:rsid w:val="004058AD"/>
    <w:rsid w:val="00407D11"/>
    <w:rsid w:val="00413941"/>
    <w:rsid w:val="00415902"/>
    <w:rsid w:val="004207A5"/>
    <w:rsid w:val="00421374"/>
    <w:rsid w:val="00424251"/>
    <w:rsid w:val="00430250"/>
    <w:rsid w:val="004364A4"/>
    <w:rsid w:val="00436EAC"/>
    <w:rsid w:val="00442C26"/>
    <w:rsid w:val="00442CB8"/>
    <w:rsid w:val="0044702B"/>
    <w:rsid w:val="0044715D"/>
    <w:rsid w:val="00456A65"/>
    <w:rsid w:val="0046743C"/>
    <w:rsid w:val="00473B96"/>
    <w:rsid w:val="00480AB2"/>
    <w:rsid w:val="00481034"/>
    <w:rsid w:val="004812BF"/>
    <w:rsid w:val="00481D68"/>
    <w:rsid w:val="004824B6"/>
    <w:rsid w:val="0048460A"/>
    <w:rsid w:val="004921B9"/>
    <w:rsid w:val="004932E0"/>
    <w:rsid w:val="0049355D"/>
    <w:rsid w:val="00494A3E"/>
    <w:rsid w:val="00495E20"/>
    <w:rsid w:val="00497B18"/>
    <w:rsid w:val="004A5863"/>
    <w:rsid w:val="004A65A6"/>
    <w:rsid w:val="004A6CA1"/>
    <w:rsid w:val="004A74D0"/>
    <w:rsid w:val="004B044F"/>
    <w:rsid w:val="004B223D"/>
    <w:rsid w:val="004C5EF6"/>
    <w:rsid w:val="004C637F"/>
    <w:rsid w:val="004D454D"/>
    <w:rsid w:val="004E07E1"/>
    <w:rsid w:val="004E1397"/>
    <w:rsid w:val="00503886"/>
    <w:rsid w:val="00504F90"/>
    <w:rsid w:val="00505967"/>
    <w:rsid w:val="00507699"/>
    <w:rsid w:val="00512CC5"/>
    <w:rsid w:val="00517912"/>
    <w:rsid w:val="00530A27"/>
    <w:rsid w:val="005353D6"/>
    <w:rsid w:val="00551E95"/>
    <w:rsid w:val="005617C8"/>
    <w:rsid w:val="0056215C"/>
    <w:rsid w:val="005655F9"/>
    <w:rsid w:val="00573F2F"/>
    <w:rsid w:val="00575A3A"/>
    <w:rsid w:val="005820A3"/>
    <w:rsid w:val="005879F0"/>
    <w:rsid w:val="00594FE8"/>
    <w:rsid w:val="00595E27"/>
    <w:rsid w:val="005966FD"/>
    <w:rsid w:val="005A5022"/>
    <w:rsid w:val="005B039F"/>
    <w:rsid w:val="005B5ED6"/>
    <w:rsid w:val="005B6D97"/>
    <w:rsid w:val="005E091F"/>
    <w:rsid w:val="005E1BC9"/>
    <w:rsid w:val="005E58B3"/>
    <w:rsid w:val="005F0DBE"/>
    <w:rsid w:val="005F3DA5"/>
    <w:rsid w:val="00602692"/>
    <w:rsid w:val="0061168C"/>
    <w:rsid w:val="006126C0"/>
    <w:rsid w:val="0061356B"/>
    <w:rsid w:val="00624531"/>
    <w:rsid w:val="00626196"/>
    <w:rsid w:val="006301AD"/>
    <w:rsid w:val="006332CE"/>
    <w:rsid w:val="006406B1"/>
    <w:rsid w:val="006408BB"/>
    <w:rsid w:val="00644B99"/>
    <w:rsid w:val="0064672A"/>
    <w:rsid w:val="006611AE"/>
    <w:rsid w:val="006614A9"/>
    <w:rsid w:val="00670E0A"/>
    <w:rsid w:val="00672F17"/>
    <w:rsid w:val="00675E6F"/>
    <w:rsid w:val="006772DB"/>
    <w:rsid w:val="00680301"/>
    <w:rsid w:val="00684E76"/>
    <w:rsid w:val="00690E20"/>
    <w:rsid w:val="006972C9"/>
    <w:rsid w:val="006A406D"/>
    <w:rsid w:val="006A7205"/>
    <w:rsid w:val="006B3125"/>
    <w:rsid w:val="006B7A61"/>
    <w:rsid w:val="006C5307"/>
    <w:rsid w:val="006C7BEB"/>
    <w:rsid w:val="006D24C4"/>
    <w:rsid w:val="006E11E2"/>
    <w:rsid w:val="006E1C36"/>
    <w:rsid w:val="006E2AAB"/>
    <w:rsid w:val="006E3118"/>
    <w:rsid w:val="006E6B0E"/>
    <w:rsid w:val="006F5E8A"/>
    <w:rsid w:val="006F6DE0"/>
    <w:rsid w:val="007074AD"/>
    <w:rsid w:val="00721962"/>
    <w:rsid w:val="007235B8"/>
    <w:rsid w:val="0072537D"/>
    <w:rsid w:val="00727916"/>
    <w:rsid w:val="00730858"/>
    <w:rsid w:val="0073296C"/>
    <w:rsid w:val="00742069"/>
    <w:rsid w:val="00747BCD"/>
    <w:rsid w:val="00750C9E"/>
    <w:rsid w:val="0075142B"/>
    <w:rsid w:val="00752955"/>
    <w:rsid w:val="00757AC8"/>
    <w:rsid w:val="00763647"/>
    <w:rsid w:val="00770CBB"/>
    <w:rsid w:val="00774943"/>
    <w:rsid w:val="007759ED"/>
    <w:rsid w:val="00775DE8"/>
    <w:rsid w:val="007801D8"/>
    <w:rsid w:val="0078255A"/>
    <w:rsid w:val="00783258"/>
    <w:rsid w:val="0078347C"/>
    <w:rsid w:val="00794EB1"/>
    <w:rsid w:val="007A0A1A"/>
    <w:rsid w:val="007B1164"/>
    <w:rsid w:val="007C136D"/>
    <w:rsid w:val="007D5A81"/>
    <w:rsid w:val="007E732C"/>
    <w:rsid w:val="007E7CB9"/>
    <w:rsid w:val="007F0A62"/>
    <w:rsid w:val="007F0B8D"/>
    <w:rsid w:val="007F228E"/>
    <w:rsid w:val="007F28CD"/>
    <w:rsid w:val="007F5AE8"/>
    <w:rsid w:val="0080053E"/>
    <w:rsid w:val="00802B9E"/>
    <w:rsid w:val="008041BA"/>
    <w:rsid w:val="0081247A"/>
    <w:rsid w:val="008144F3"/>
    <w:rsid w:val="00817799"/>
    <w:rsid w:val="008226AA"/>
    <w:rsid w:val="00833803"/>
    <w:rsid w:val="00833ADD"/>
    <w:rsid w:val="00834171"/>
    <w:rsid w:val="008378F2"/>
    <w:rsid w:val="008416B6"/>
    <w:rsid w:val="0084349C"/>
    <w:rsid w:val="00854613"/>
    <w:rsid w:val="008607C3"/>
    <w:rsid w:val="00873903"/>
    <w:rsid w:val="00873E32"/>
    <w:rsid w:val="0088027F"/>
    <w:rsid w:val="00884C21"/>
    <w:rsid w:val="00884F31"/>
    <w:rsid w:val="00885B4C"/>
    <w:rsid w:val="00890085"/>
    <w:rsid w:val="008905FF"/>
    <w:rsid w:val="008A4537"/>
    <w:rsid w:val="008A4731"/>
    <w:rsid w:val="008A53EF"/>
    <w:rsid w:val="008B4F31"/>
    <w:rsid w:val="008B5252"/>
    <w:rsid w:val="008B689B"/>
    <w:rsid w:val="008B6F6C"/>
    <w:rsid w:val="008C4395"/>
    <w:rsid w:val="008C54FF"/>
    <w:rsid w:val="008C6575"/>
    <w:rsid w:val="008C6E3D"/>
    <w:rsid w:val="008C716F"/>
    <w:rsid w:val="008D39F1"/>
    <w:rsid w:val="008D6A93"/>
    <w:rsid w:val="008E0305"/>
    <w:rsid w:val="008E5E3A"/>
    <w:rsid w:val="008E7704"/>
    <w:rsid w:val="008F00FE"/>
    <w:rsid w:val="008F171C"/>
    <w:rsid w:val="008F4A47"/>
    <w:rsid w:val="008F67ED"/>
    <w:rsid w:val="008F6B20"/>
    <w:rsid w:val="0090491B"/>
    <w:rsid w:val="00904BEB"/>
    <w:rsid w:val="0091218B"/>
    <w:rsid w:val="00913648"/>
    <w:rsid w:val="00920EA9"/>
    <w:rsid w:val="00927D3F"/>
    <w:rsid w:val="0093214F"/>
    <w:rsid w:val="00941755"/>
    <w:rsid w:val="00942689"/>
    <w:rsid w:val="00957601"/>
    <w:rsid w:val="0096030A"/>
    <w:rsid w:val="009651C8"/>
    <w:rsid w:val="009651C9"/>
    <w:rsid w:val="00971158"/>
    <w:rsid w:val="00974E5C"/>
    <w:rsid w:val="0098402A"/>
    <w:rsid w:val="00984725"/>
    <w:rsid w:val="00984E4C"/>
    <w:rsid w:val="00986D46"/>
    <w:rsid w:val="009916ED"/>
    <w:rsid w:val="009A17DD"/>
    <w:rsid w:val="009A2D9D"/>
    <w:rsid w:val="009A4250"/>
    <w:rsid w:val="009B3719"/>
    <w:rsid w:val="009E5FD9"/>
    <w:rsid w:val="009F0245"/>
    <w:rsid w:val="009F17A0"/>
    <w:rsid w:val="009F490F"/>
    <w:rsid w:val="009F732F"/>
    <w:rsid w:val="00A10966"/>
    <w:rsid w:val="00A217C9"/>
    <w:rsid w:val="00A24205"/>
    <w:rsid w:val="00A61035"/>
    <w:rsid w:val="00A6615A"/>
    <w:rsid w:val="00A7177E"/>
    <w:rsid w:val="00A72073"/>
    <w:rsid w:val="00A77625"/>
    <w:rsid w:val="00A80920"/>
    <w:rsid w:val="00A8119E"/>
    <w:rsid w:val="00A87523"/>
    <w:rsid w:val="00AA089F"/>
    <w:rsid w:val="00AB6C0E"/>
    <w:rsid w:val="00AB75FB"/>
    <w:rsid w:val="00AC579E"/>
    <w:rsid w:val="00AC657A"/>
    <w:rsid w:val="00AC774F"/>
    <w:rsid w:val="00AD316A"/>
    <w:rsid w:val="00AE0F53"/>
    <w:rsid w:val="00AE5B4C"/>
    <w:rsid w:val="00AF058A"/>
    <w:rsid w:val="00AF2CE4"/>
    <w:rsid w:val="00B00CDB"/>
    <w:rsid w:val="00B035A2"/>
    <w:rsid w:val="00B079C9"/>
    <w:rsid w:val="00B143BF"/>
    <w:rsid w:val="00B16A3B"/>
    <w:rsid w:val="00B16F3E"/>
    <w:rsid w:val="00B21167"/>
    <w:rsid w:val="00B307B1"/>
    <w:rsid w:val="00B323AB"/>
    <w:rsid w:val="00B37D01"/>
    <w:rsid w:val="00B413A8"/>
    <w:rsid w:val="00B55786"/>
    <w:rsid w:val="00B566D6"/>
    <w:rsid w:val="00B6375C"/>
    <w:rsid w:val="00B647E6"/>
    <w:rsid w:val="00B66D51"/>
    <w:rsid w:val="00B71586"/>
    <w:rsid w:val="00B71BD6"/>
    <w:rsid w:val="00B800F0"/>
    <w:rsid w:val="00B83A09"/>
    <w:rsid w:val="00B857D8"/>
    <w:rsid w:val="00B8722E"/>
    <w:rsid w:val="00B96970"/>
    <w:rsid w:val="00BA31BE"/>
    <w:rsid w:val="00BA4601"/>
    <w:rsid w:val="00BB1BED"/>
    <w:rsid w:val="00BB5085"/>
    <w:rsid w:val="00BB5EB3"/>
    <w:rsid w:val="00BC50E0"/>
    <w:rsid w:val="00BD1B55"/>
    <w:rsid w:val="00BE15F5"/>
    <w:rsid w:val="00BE74D6"/>
    <w:rsid w:val="00BF07F3"/>
    <w:rsid w:val="00BF083F"/>
    <w:rsid w:val="00BF10BF"/>
    <w:rsid w:val="00BF1337"/>
    <w:rsid w:val="00C07CB2"/>
    <w:rsid w:val="00C1462C"/>
    <w:rsid w:val="00C14D2E"/>
    <w:rsid w:val="00C17465"/>
    <w:rsid w:val="00C17C7E"/>
    <w:rsid w:val="00C221EA"/>
    <w:rsid w:val="00C2283B"/>
    <w:rsid w:val="00C36C10"/>
    <w:rsid w:val="00C4313C"/>
    <w:rsid w:val="00C43182"/>
    <w:rsid w:val="00C45C94"/>
    <w:rsid w:val="00C557D4"/>
    <w:rsid w:val="00C56153"/>
    <w:rsid w:val="00C60E2F"/>
    <w:rsid w:val="00C62911"/>
    <w:rsid w:val="00C66BE3"/>
    <w:rsid w:val="00C6750C"/>
    <w:rsid w:val="00C7079D"/>
    <w:rsid w:val="00C7667D"/>
    <w:rsid w:val="00C76A06"/>
    <w:rsid w:val="00C81D56"/>
    <w:rsid w:val="00C8296B"/>
    <w:rsid w:val="00C852EF"/>
    <w:rsid w:val="00C85BCC"/>
    <w:rsid w:val="00C92A32"/>
    <w:rsid w:val="00C960EF"/>
    <w:rsid w:val="00C96976"/>
    <w:rsid w:val="00CA0E51"/>
    <w:rsid w:val="00CA15C5"/>
    <w:rsid w:val="00CB1470"/>
    <w:rsid w:val="00CB26D3"/>
    <w:rsid w:val="00CB3F7D"/>
    <w:rsid w:val="00CB7226"/>
    <w:rsid w:val="00CB7B56"/>
    <w:rsid w:val="00CC28BD"/>
    <w:rsid w:val="00CC7DBA"/>
    <w:rsid w:val="00CD08F0"/>
    <w:rsid w:val="00CD11BE"/>
    <w:rsid w:val="00CD6443"/>
    <w:rsid w:val="00CE3AD5"/>
    <w:rsid w:val="00CE5265"/>
    <w:rsid w:val="00CF4661"/>
    <w:rsid w:val="00CF4F00"/>
    <w:rsid w:val="00D0173A"/>
    <w:rsid w:val="00D0674E"/>
    <w:rsid w:val="00D249DC"/>
    <w:rsid w:val="00D24BB5"/>
    <w:rsid w:val="00D2701C"/>
    <w:rsid w:val="00D274E2"/>
    <w:rsid w:val="00D300EA"/>
    <w:rsid w:val="00D32DE9"/>
    <w:rsid w:val="00D33D94"/>
    <w:rsid w:val="00D37702"/>
    <w:rsid w:val="00D41288"/>
    <w:rsid w:val="00D45DB0"/>
    <w:rsid w:val="00D542D0"/>
    <w:rsid w:val="00D6548B"/>
    <w:rsid w:val="00D72815"/>
    <w:rsid w:val="00D735AA"/>
    <w:rsid w:val="00D74155"/>
    <w:rsid w:val="00D75FA0"/>
    <w:rsid w:val="00D838F5"/>
    <w:rsid w:val="00D84DFE"/>
    <w:rsid w:val="00D86AF2"/>
    <w:rsid w:val="00D90A3E"/>
    <w:rsid w:val="00D945F0"/>
    <w:rsid w:val="00DA3212"/>
    <w:rsid w:val="00DB05F3"/>
    <w:rsid w:val="00DB336C"/>
    <w:rsid w:val="00DB5692"/>
    <w:rsid w:val="00DC0175"/>
    <w:rsid w:val="00DC284A"/>
    <w:rsid w:val="00DD0509"/>
    <w:rsid w:val="00DD1B72"/>
    <w:rsid w:val="00DD3228"/>
    <w:rsid w:val="00DD74BA"/>
    <w:rsid w:val="00DE097C"/>
    <w:rsid w:val="00DE15F0"/>
    <w:rsid w:val="00DE318F"/>
    <w:rsid w:val="00DF13DA"/>
    <w:rsid w:val="00DF1C8E"/>
    <w:rsid w:val="00DF41BC"/>
    <w:rsid w:val="00DF46A3"/>
    <w:rsid w:val="00E02819"/>
    <w:rsid w:val="00E052B8"/>
    <w:rsid w:val="00E05ED2"/>
    <w:rsid w:val="00E204AC"/>
    <w:rsid w:val="00E215CE"/>
    <w:rsid w:val="00E236AA"/>
    <w:rsid w:val="00E25087"/>
    <w:rsid w:val="00E26C3B"/>
    <w:rsid w:val="00E43435"/>
    <w:rsid w:val="00E44CAF"/>
    <w:rsid w:val="00E474B7"/>
    <w:rsid w:val="00E5370C"/>
    <w:rsid w:val="00E55F7C"/>
    <w:rsid w:val="00E639F4"/>
    <w:rsid w:val="00E70B2F"/>
    <w:rsid w:val="00E70D94"/>
    <w:rsid w:val="00E74E36"/>
    <w:rsid w:val="00E75CED"/>
    <w:rsid w:val="00E84CDC"/>
    <w:rsid w:val="00E85E89"/>
    <w:rsid w:val="00E93596"/>
    <w:rsid w:val="00E95D86"/>
    <w:rsid w:val="00E97566"/>
    <w:rsid w:val="00EA17DD"/>
    <w:rsid w:val="00EA745C"/>
    <w:rsid w:val="00EB69A7"/>
    <w:rsid w:val="00EB702F"/>
    <w:rsid w:val="00EC07FD"/>
    <w:rsid w:val="00EC1E10"/>
    <w:rsid w:val="00ED0475"/>
    <w:rsid w:val="00ED6EEA"/>
    <w:rsid w:val="00EE5A83"/>
    <w:rsid w:val="00EE7228"/>
    <w:rsid w:val="00EF16DE"/>
    <w:rsid w:val="00EF5428"/>
    <w:rsid w:val="00F1050F"/>
    <w:rsid w:val="00F1205D"/>
    <w:rsid w:val="00F1316C"/>
    <w:rsid w:val="00F31414"/>
    <w:rsid w:val="00F32D94"/>
    <w:rsid w:val="00F34E65"/>
    <w:rsid w:val="00F371E1"/>
    <w:rsid w:val="00F45ADD"/>
    <w:rsid w:val="00F566BF"/>
    <w:rsid w:val="00F61DC9"/>
    <w:rsid w:val="00F6469E"/>
    <w:rsid w:val="00F73BEF"/>
    <w:rsid w:val="00F77E72"/>
    <w:rsid w:val="00F8048A"/>
    <w:rsid w:val="00F80F1C"/>
    <w:rsid w:val="00F91DCA"/>
    <w:rsid w:val="00F95195"/>
    <w:rsid w:val="00F96FF1"/>
    <w:rsid w:val="00F9704B"/>
    <w:rsid w:val="00FA3396"/>
    <w:rsid w:val="00FC5B81"/>
    <w:rsid w:val="00FC63CE"/>
    <w:rsid w:val="00FD1118"/>
    <w:rsid w:val="00FD19AA"/>
    <w:rsid w:val="00FD27C0"/>
    <w:rsid w:val="00FD37AE"/>
    <w:rsid w:val="00FE1A14"/>
    <w:rsid w:val="00FE4489"/>
    <w:rsid w:val="00FE5F0F"/>
    <w:rsid w:val="00FF0E6A"/>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1396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link w:val="CommentTextChar"/>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CommentTextChar">
    <w:name w:val="Comment Text Char"/>
    <w:basedOn w:val="DefaultParagraphFont"/>
    <w:link w:val="CommentText"/>
    <w:semiHidden/>
    <w:rsid w:val="006406B1"/>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link w:val="CommentTextChar"/>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 w:type="character" w:customStyle="1" w:styleId="CommentTextChar">
    <w:name w:val="Comment Text Char"/>
    <w:basedOn w:val="DefaultParagraphFont"/>
    <w:link w:val="CommentText"/>
    <w:semiHidden/>
    <w:rsid w:val="006406B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andeenair:Library:Caches:TemporaryItems:Outlook%20Temp:Cosentium%20Use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Cosentium Usecase Template.dotx</Template>
  <TotalTime>44</TotalTime>
  <Pages>15</Pages>
  <Words>2096</Words>
  <Characters>11949</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Eric Landeen</cp:lastModifiedBy>
  <cp:revision>8</cp:revision>
  <cp:lastPrinted>2007-10-23T01:08:00Z</cp:lastPrinted>
  <dcterms:created xsi:type="dcterms:W3CDTF">2013-07-05T18:15:00Z</dcterms:created>
  <dcterms:modified xsi:type="dcterms:W3CDTF">2013-07-05T20:44:00Z</dcterms:modified>
</cp:coreProperties>
</file>